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1978" w:rsidRDefault="00EF334E">
      <w:pPr>
        <w:pStyle w:val="Title"/>
      </w:pPr>
      <w:sdt>
        <w:sdtPr>
          <w:alias w:val="Title:"/>
          <w:tag w:val="Title:"/>
          <w:id w:val="726351117"/>
          <w:placeholder>
            <w:docPart w:val="518C6009FD0EB649A11228361AB5E03B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EndPr/>
        <w:sdtContent>
          <w:r w:rsidR="00F95A52">
            <w:br/>
          </w:r>
          <w:r w:rsidR="00F95A52">
            <w:br/>
          </w:r>
          <w:r w:rsidR="00F95A52">
            <w:br/>
          </w:r>
          <w:r w:rsidR="00F95A52">
            <w:br/>
          </w:r>
          <w:r w:rsidR="00E377FF">
            <w:t xml:space="preserve">Lab 7 </w:t>
          </w:r>
          <w:r w:rsidR="007D0ECA">
            <w:t>report</w:t>
          </w:r>
        </w:sdtContent>
      </w:sdt>
    </w:p>
    <w:p w:rsidR="00B823AA" w:rsidRDefault="007D0ECA" w:rsidP="00B823AA">
      <w:pPr>
        <w:pStyle w:val="Title2"/>
      </w:pPr>
      <w:r>
        <w:t>Nicole Favela</w:t>
      </w:r>
    </w:p>
    <w:p w:rsidR="00E81978" w:rsidRDefault="007D0ECA" w:rsidP="00B823AA">
      <w:pPr>
        <w:pStyle w:val="Title2"/>
      </w:pPr>
      <w:r>
        <w:t>CS2301</w:t>
      </w:r>
    </w:p>
    <w:p w:rsidR="007D0ECA" w:rsidRDefault="00A834C6" w:rsidP="00B823AA">
      <w:pPr>
        <w:pStyle w:val="Title2"/>
      </w:pPr>
      <w:r>
        <w:t>May 1,</w:t>
      </w:r>
      <w:r w:rsidR="007D0ECA">
        <w:t xml:space="preserve"> 2019</w:t>
      </w:r>
    </w:p>
    <w:p w:rsidR="00E81978" w:rsidRDefault="00E81978">
      <w:pPr>
        <w:pStyle w:val="Title"/>
      </w:pPr>
    </w:p>
    <w:p w:rsidR="00E81978" w:rsidRDefault="00E81978" w:rsidP="00B823AA">
      <w:pPr>
        <w:pStyle w:val="Title2"/>
      </w:pPr>
    </w:p>
    <w:p w:rsidR="00E81978" w:rsidRPr="006E5998" w:rsidRDefault="006E5998">
      <w:pPr>
        <w:pStyle w:val="SectionTitle"/>
      </w:pPr>
      <w:r w:rsidRPr="006E5998">
        <w:rPr>
          <w:b/>
        </w:rPr>
        <w:lastRenderedPageBreak/>
        <w:t>Introduction</w:t>
      </w:r>
      <w:r w:rsidR="00FB5C34">
        <w:rPr>
          <w:b/>
        </w:rPr>
        <w:t>:</w:t>
      </w:r>
    </w:p>
    <w:p w:rsidR="00E81978" w:rsidRDefault="007D0ECA" w:rsidP="007C744C">
      <w:pPr>
        <w:pStyle w:val="NoSpacing"/>
        <w:ind w:firstLine="720"/>
      </w:pPr>
      <w:r>
        <w:t xml:space="preserve">The purpose of this assignment is to use disjoint set forests to create a maze </w:t>
      </w:r>
      <w:r w:rsidR="00C551EB">
        <w:t xml:space="preserve">(similar to lab 6) </w:t>
      </w:r>
      <w:r>
        <w:t>and to</w:t>
      </w:r>
      <w:r w:rsidR="00C54D56">
        <w:t xml:space="preserve"> then solve the maze using depth first search recursively, regular depth first search, and breadth first search</w:t>
      </w:r>
      <w:r>
        <w:t xml:space="preserve">. I used the code provided which draws the mazes which consists of cells (a </w:t>
      </w:r>
      <w:proofErr w:type="gramStart"/>
      <w:r>
        <w:t>two dimensional</w:t>
      </w:r>
      <w:proofErr w:type="gramEnd"/>
      <w:r>
        <w:t xml:space="preserve"> array) a</w:t>
      </w:r>
      <w:r w:rsidR="000D3127">
        <w:t xml:space="preserve">nd then removes walls randomly. </w:t>
      </w:r>
      <w:r w:rsidR="00C54D56">
        <w:t>Unlike lab 6, this program is meant to ask the user for the number of walls they want to remove</w:t>
      </w:r>
      <w:r w:rsidR="00713235">
        <w:t xml:space="preserve"> (m)</w:t>
      </w:r>
      <w:r w:rsidR="00C54D56">
        <w:t xml:space="preserve"> as well as the method in which to build the maze (union by size or standard union). </w:t>
      </w:r>
      <w:r w:rsidR="000D3127">
        <w:t xml:space="preserve">I was tasked with </w:t>
      </w:r>
      <w:r w:rsidR="00C54D56">
        <w:t>creating the search algorithms t</w:t>
      </w:r>
      <w:r w:rsidR="00C551EB">
        <w:t xml:space="preserve">o solve the maze to draw </w:t>
      </w:r>
      <w:r w:rsidR="00C54D56">
        <w:t>the path created by their solutions.</w:t>
      </w:r>
    </w:p>
    <w:p w:rsidR="007D0ECA" w:rsidRDefault="007D0ECA">
      <w:pPr>
        <w:pStyle w:val="NoSpacing"/>
        <w:rPr>
          <w:b/>
        </w:rPr>
      </w:pPr>
      <w:r>
        <w:tab/>
      </w:r>
      <w:r>
        <w:tab/>
      </w:r>
      <w:r>
        <w:tab/>
      </w:r>
      <w:r>
        <w:tab/>
      </w:r>
      <w:r w:rsidRPr="007D0ECA">
        <w:rPr>
          <w:b/>
        </w:rPr>
        <w:t>Proposed solution and implementation:</w:t>
      </w:r>
    </w:p>
    <w:p w:rsidR="00FB4307" w:rsidRDefault="007D0ECA">
      <w:pPr>
        <w:pStyle w:val="NoSpacing"/>
      </w:pPr>
      <w:r>
        <w:rPr>
          <w:b/>
        </w:rPr>
        <w:tab/>
      </w:r>
      <w:r w:rsidR="00626E1D">
        <w:t xml:space="preserve">To count the number of sets, I used a function called </w:t>
      </w:r>
      <w:proofErr w:type="spellStart"/>
      <w:r w:rsidR="00626E1D">
        <w:t>numSets</w:t>
      </w:r>
      <w:proofErr w:type="spellEnd"/>
      <w:r w:rsidR="00626E1D">
        <w:t xml:space="preserve"> which goes through all the elements in S (the array for the </w:t>
      </w:r>
      <w:proofErr w:type="spellStart"/>
      <w:r w:rsidR="00626E1D">
        <w:t>dsf</w:t>
      </w:r>
      <w:proofErr w:type="spellEnd"/>
      <w:r w:rsidR="00626E1D">
        <w:t>) and counts the elements</w:t>
      </w:r>
      <w:r w:rsidR="00154523">
        <w:t xml:space="preserve"> in the same set</w:t>
      </w:r>
      <w:r w:rsidR="00626E1D">
        <w:t xml:space="preserve">. </w:t>
      </w:r>
      <w:r w:rsidR="00154523">
        <w:t>I am us</w:t>
      </w:r>
      <w:r w:rsidR="00C2527C">
        <w:t>ing union by size and standard u</w:t>
      </w:r>
      <w:r w:rsidR="00154523">
        <w:t xml:space="preserve">nion </w:t>
      </w:r>
      <w:r w:rsidR="001E7AA4">
        <w:t>i</w:t>
      </w:r>
      <w:r w:rsidR="00D37AC2">
        <w:t>n my function</w:t>
      </w:r>
      <w:r w:rsidR="00154523">
        <w:t>s that</w:t>
      </w:r>
      <w:r w:rsidR="00D37AC2">
        <w:t xml:space="preserve"> build</w:t>
      </w:r>
      <w:r w:rsidR="00C2527C">
        <w:t xml:space="preserve"> the mazes, </w:t>
      </w:r>
      <w:r w:rsidR="00D37AC2">
        <w:t xml:space="preserve">I am </w:t>
      </w:r>
      <w:r w:rsidR="006615B8">
        <w:t xml:space="preserve">getting a random integer called d </w:t>
      </w:r>
      <w:r w:rsidR="00FD05D5">
        <w:t>and using that to selec</w:t>
      </w:r>
      <w:r w:rsidR="001E7AA4">
        <w:t xml:space="preserve">t a wall from an array of walls as in the previous lab. All mazes work for both union and </w:t>
      </w:r>
      <w:proofErr w:type="spellStart"/>
      <w:r w:rsidR="001E7AA4">
        <w:t>union_by_size</w:t>
      </w:r>
      <w:proofErr w:type="spellEnd"/>
      <w:r w:rsidR="001E7AA4">
        <w:t>.</w:t>
      </w:r>
      <w:r w:rsidR="00414F1F">
        <w:t xml:space="preserve"> </w:t>
      </w:r>
      <w:r w:rsidR="00FD05D5">
        <w:t xml:space="preserve"> C1 and c2 are elements in the </w:t>
      </w:r>
      <w:proofErr w:type="spellStart"/>
      <w:r w:rsidR="00FD05D5">
        <w:t>dsf</w:t>
      </w:r>
      <w:proofErr w:type="spellEnd"/>
      <w:r w:rsidR="00FD05D5">
        <w:t xml:space="preserve"> at positions 0 and 1 respectively. Inside the loop I am checking if c1 and c2 are in the set. If they are not in the set, I </w:t>
      </w:r>
      <w:r w:rsidR="00597714">
        <w:t>am joining</w:t>
      </w:r>
      <w:r w:rsidR="00FD05D5">
        <w:t xml:space="preserve"> them and pop</w:t>
      </w:r>
      <w:r w:rsidR="00597714">
        <w:t>p</w:t>
      </w:r>
      <w:r w:rsidR="00FD05D5">
        <w:t xml:space="preserve">ing a wall. </w:t>
      </w:r>
      <w:r w:rsidR="00C2527C">
        <w:t>This is the same as in lab 6.</w:t>
      </w:r>
      <w:r w:rsidR="007C20BF">
        <w:t xml:space="preserve"> </w:t>
      </w:r>
      <w:r w:rsidR="00414F1F">
        <w:t xml:space="preserve"> All my </w:t>
      </w:r>
      <w:proofErr w:type="spellStart"/>
      <w:r w:rsidR="00414F1F">
        <w:t>buildmaze</w:t>
      </w:r>
      <w:proofErr w:type="spellEnd"/>
      <w:r w:rsidR="00414F1F">
        <w:t xml:space="preserve"> functions are the same as in lab 6 except for an extra conditional I added a conditional to make sure that if element th</w:t>
      </w:r>
      <w:r w:rsidR="00E52FC7">
        <w:t>at are adjacent and are mirrored</w:t>
      </w:r>
      <w:r w:rsidR="00414F1F">
        <w:t xml:space="preserve"> then the walls are popped at those points. </w:t>
      </w:r>
      <w:r w:rsidR="00624480">
        <w:t>In this lab</w:t>
      </w:r>
      <w:r w:rsidR="001E7AA4">
        <w:t>,</w:t>
      </w:r>
      <w:r w:rsidR="00624480">
        <w:t xml:space="preserve"> </w:t>
      </w:r>
      <w:r w:rsidR="00C2527C">
        <w:t>I</w:t>
      </w:r>
      <w:r w:rsidR="00624480">
        <w:t xml:space="preserve"> used 2 different search algorithms to solve the maze. In depth first search (recursive version) I am using a flag to keep track of whether or not the vertex and destination (top right corner) match. </w:t>
      </w:r>
      <w:r w:rsidR="00180B0B">
        <w:t xml:space="preserve">My parameters are AL, vertex, destination (which is the end cell at the top right corner) and path (a list to store the vertices along the route). </w:t>
      </w:r>
      <w:r w:rsidR="00624480">
        <w:t xml:space="preserve">I am using a for loop to go through the </w:t>
      </w:r>
      <w:r w:rsidR="00C35BFC">
        <w:t>adjacency</w:t>
      </w:r>
      <w:r w:rsidR="00624480">
        <w:t xml:space="preserve"> list and check if </w:t>
      </w:r>
      <w:proofErr w:type="spellStart"/>
      <w:r w:rsidR="00624480">
        <w:t>i</w:t>
      </w:r>
      <w:proofErr w:type="spellEnd"/>
      <w:r w:rsidR="00624480">
        <w:t xml:space="preserve"> has been added to the path or not. If not</w:t>
      </w:r>
      <w:r w:rsidR="00572269">
        <w:t>,</w:t>
      </w:r>
      <w:r w:rsidR="00624480">
        <w:t xml:space="preserve"> it recursively goes through </w:t>
      </w:r>
      <w:r w:rsidR="00624480">
        <w:lastRenderedPageBreak/>
        <w:t xml:space="preserve">the </w:t>
      </w:r>
      <w:r w:rsidR="00C35BFC">
        <w:t>adjacency</w:t>
      </w:r>
      <w:r w:rsidR="00053FF8">
        <w:t xml:space="preserve"> list (AL). F</w:t>
      </w:r>
      <w:r w:rsidR="00624480">
        <w:t>rom there</w:t>
      </w:r>
      <w:r w:rsidR="00053FF8">
        <w:t>,</w:t>
      </w:r>
      <w:r w:rsidR="00624480">
        <w:t xml:space="preserve"> I am returning the path as a list. I had to add a conditional at the end to pop the last </w:t>
      </w:r>
      <w:r w:rsidR="00C35BFC">
        <w:t>element</w:t>
      </w:r>
      <w:r w:rsidR="00624480">
        <w:t xml:space="preserve"> if it is a dead end so the </w:t>
      </w:r>
      <w:proofErr w:type="spellStart"/>
      <w:r w:rsidR="00624480">
        <w:t>draw_path</w:t>
      </w:r>
      <w:proofErr w:type="spellEnd"/>
      <w:r w:rsidR="00624480">
        <w:t xml:space="preserve"> function I created does not go that way. In depth first search </w:t>
      </w:r>
      <w:r w:rsidR="00053FF8">
        <w:t>(</w:t>
      </w:r>
      <w:r w:rsidR="00624480">
        <w:t>iterative</w:t>
      </w:r>
      <w:r w:rsidR="00053FF8">
        <w:t>)</w:t>
      </w:r>
      <w:r w:rsidR="00624480">
        <w:t xml:space="preserve">, I did it exactly </w:t>
      </w:r>
      <w:r w:rsidR="00500367">
        <w:t xml:space="preserve">like my breadth first search, but instead of a queue I used a stack. In my breadth first </w:t>
      </w:r>
      <w:r w:rsidR="00C35BFC">
        <w:t>search</w:t>
      </w:r>
      <w:r w:rsidR="00500367">
        <w:t xml:space="preserve"> function</w:t>
      </w:r>
      <w:r w:rsidR="001E7AA4">
        <w:t xml:space="preserve"> (BFS),</w:t>
      </w:r>
      <w:r w:rsidR="00500367">
        <w:t xml:space="preserve"> I </w:t>
      </w:r>
      <w:r w:rsidR="001820ED">
        <w:t xml:space="preserve">have 3 </w:t>
      </w:r>
      <w:r w:rsidR="00C35BFC">
        <w:t>parameters</w:t>
      </w:r>
      <w:r w:rsidR="001820ED">
        <w:t xml:space="preserve"> AL (</w:t>
      </w:r>
      <w:r w:rsidR="00C35BFC">
        <w:t>adjacency</w:t>
      </w:r>
      <w:r w:rsidR="001820ED">
        <w:t xml:space="preserve"> list), v which was the start vertex, and target, the end destination vertex at the top right corner of every maze. </w:t>
      </w:r>
      <w:r w:rsidR="00E82D61">
        <w:t xml:space="preserve">I created a queue to store the vertexes </w:t>
      </w:r>
      <w:r w:rsidR="00053FF8">
        <w:t>visited</w:t>
      </w:r>
      <w:r w:rsidR="00E82D61">
        <w:t xml:space="preserve"> and </w:t>
      </w:r>
      <w:r w:rsidR="0012353B">
        <w:t xml:space="preserve">path to store what is popped from the queue. </w:t>
      </w:r>
      <w:r w:rsidR="00053FF8">
        <w:t>F</w:t>
      </w:r>
      <w:r w:rsidR="0012353B">
        <w:t>r</w:t>
      </w:r>
      <w:r w:rsidR="00053FF8">
        <w:t>o</w:t>
      </w:r>
      <w:r w:rsidR="0012353B">
        <w:t>m there</w:t>
      </w:r>
      <w:r w:rsidR="00053FF8">
        <w:t>,</w:t>
      </w:r>
      <w:r w:rsidR="0012353B">
        <w:t xml:space="preserve"> I used last to store the last thing in path and then enter the first conditional in the while loop. Then I iterate through</w:t>
      </w:r>
      <w:r w:rsidR="00053FF8">
        <w:t xml:space="preserve"> the </w:t>
      </w:r>
      <w:r w:rsidR="0012353B">
        <w:t xml:space="preserve">list </w:t>
      </w:r>
      <w:r w:rsidR="00053FF8">
        <w:t xml:space="preserve">(called </w:t>
      </w:r>
      <w:proofErr w:type="spellStart"/>
      <w:r w:rsidR="00053FF8">
        <w:t>adj</w:t>
      </w:r>
      <w:proofErr w:type="spellEnd"/>
      <w:r w:rsidR="00053FF8">
        <w:t xml:space="preserve">) </w:t>
      </w:r>
      <w:r w:rsidR="0012353B">
        <w:t xml:space="preserve">and append to the queue what is seen in the path and check always if the target vertex is found, if not it moves to the next </w:t>
      </w:r>
      <w:r w:rsidR="005F10FD">
        <w:t>vertex</w:t>
      </w:r>
      <w:r w:rsidR="0012353B">
        <w:t xml:space="preserve"> and find what that is adjacent to. My breadth first search then returns </w:t>
      </w:r>
      <w:r w:rsidR="00053FF8">
        <w:t>“</w:t>
      </w:r>
      <w:r w:rsidR="0012353B">
        <w:t>visit</w:t>
      </w:r>
      <w:r w:rsidR="00053FF8">
        <w:t>”</w:t>
      </w:r>
      <w:r w:rsidR="0012353B">
        <w:t xml:space="preserve"> </w:t>
      </w:r>
      <w:r w:rsidR="005C079D">
        <w:t xml:space="preserve">if that target is found and </w:t>
      </w:r>
      <w:r w:rsidR="00053FF8">
        <w:t>“</w:t>
      </w:r>
      <w:r w:rsidR="005C079D">
        <w:t>queue</w:t>
      </w:r>
      <w:r w:rsidR="00053FF8">
        <w:t>”</w:t>
      </w:r>
      <w:r w:rsidR="005C079D">
        <w:t xml:space="preserve"> if the same target vertex and start are entered. </w:t>
      </w:r>
      <w:r w:rsidR="00EC12E3">
        <w:t>In order to draw the path, I had to convert my l</w:t>
      </w:r>
      <w:r w:rsidR="0090014C">
        <w:t>ist of paths taken to an edge l</w:t>
      </w:r>
      <w:r w:rsidR="00EC12E3">
        <w:t xml:space="preserve">ist which I did in </w:t>
      </w:r>
      <w:proofErr w:type="spellStart"/>
      <w:r w:rsidR="00EC12E3">
        <w:t>Path_to_EL</w:t>
      </w:r>
      <w:proofErr w:type="spellEnd"/>
      <w:r w:rsidR="00EC12E3">
        <w:t xml:space="preserve">. In that function, I created an empty edge list and went to the length of the path created using a for loop that appended the nearest neighbors in an EL. My </w:t>
      </w:r>
      <w:proofErr w:type="spellStart"/>
      <w:r w:rsidR="00EC12E3">
        <w:t>draw_path</w:t>
      </w:r>
      <w:proofErr w:type="spellEnd"/>
      <w:r w:rsidR="00EC12E3">
        <w:t xml:space="preserve"> function was altered from the given one </w:t>
      </w:r>
      <w:proofErr w:type="spellStart"/>
      <w:r w:rsidR="00EC12E3">
        <w:t>draw_maze</w:t>
      </w:r>
      <w:proofErr w:type="spellEnd"/>
      <w:r w:rsidR="00EC12E3">
        <w:t xml:space="preserve">. </w:t>
      </w:r>
      <w:r w:rsidR="0090014C">
        <w:t xml:space="preserve">In </w:t>
      </w:r>
      <w:proofErr w:type="spellStart"/>
      <w:r w:rsidR="0090014C">
        <w:t>draw_maze</w:t>
      </w:r>
      <w:proofErr w:type="spellEnd"/>
      <w:r w:rsidR="0090014C">
        <w:t xml:space="preserve">, I created a global value equal to walls in order to draw the path and not alter the original. </w:t>
      </w:r>
      <w:r w:rsidR="00FB4307">
        <w:t>Early attempts to draw the path went through walls and zig zagged as shown below:</w:t>
      </w:r>
    </w:p>
    <w:p w:rsidR="00FB4307" w:rsidRDefault="00FB430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33975" cy="34089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9 at 7.03.4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90" cy="341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EC">
        <w:t xml:space="preserve"> </w:t>
      </w:r>
    </w:p>
    <w:p w:rsidR="00F95A52" w:rsidRDefault="00FB4307">
      <w:pPr>
        <w:pStyle w:val="NoSpacing"/>
      </w:pPr>
      <w:r>
        <w:t xml:space="preserve">I fixed this by changing the list of paths to an edge list instead and </w:t>
      </w:r>
      <w:r w:rsidR="005203EC">
        <w:t xml:space="preserve">then passed that as a parameter into my </w:t>
      </w:r>
      <w:proofErr w:type="spellStart"/>
      <w:r w:rsidR="005203EC">
        <w:t>draw_path</w:t>
      </w:r>
      <w:proofErr w:type="spellEnd"/>
      <w:r w:rsidR="005203EC">
        <w:t xml:space="preserve"> function</w:t>
      </w:r>
      <w:r w:rsidR="001E7AA4">
        <w:t xml:space="preserve"> and popped unnecessary cells along the path</w:t>
      </w:r>
      <w:r w:rsidR="005203EC">
        <w:t>.</w:t>
      </w:r>
      <w:r w:rsidR="001E7AA4">
        <w:t xml:space="preserve"> </w:t>
      </w:r>
      <w:r w:rsidR="00EC12E3">
        <w:t xml:space="preserve">I used the edge list I created from the respective </w:t>
      </w:r>
      <w:r w:rsidR="001E7AA4">
        <w:t>algorithms</w:t>
      </w:r>
      <w:r w:rsidR="00EC12E3">
        <w:t xml:space="preserve"> and </w:t>
      </w:r>
      <w:r w:rsidR="002B52E2">
        <w:t>went thought and the edge list path (EL) and drew the paths</w:t>
      </w:r>
      <w:r w:rsidR="0090014C">
        <w:t xml:space="preserve"> in red.</w:t>
      </w:r>
      <w:r w:rsidR="00EE28D1">
        <w:tab/>
      </w:r>
    </w:p>
    <w:p w:rsidR="00EE28D1" w:rsidRDefault="00EE28D1">
      <w:pPr>
        <w:pStyle w:val="NoSpacing"/>
        <w:rPr>
          <w:b/>
        </w:rPr>
      </w:pPr>
      <w:r>
        <w:tab/>
      </w:r>
      <w:r>
        <w:tab/>
      </w:r>
      <w:r>
        <w:tab/>
      </w:r>
      <w:r>
        <w:tab/>
      </w:r>
      <w:r>
        <w:rPr>
          <w:b/>
        </w:rPr>
        <w:t>Runtimes and samples outputs:</w:t>
      </w:r>
    </w:p>
    <w:p w:rsidR="00EE28D1" w:rsidRDefault="00EE28D1">
      <w:pPr>
        <w:pStyle w:val="NoSpacing"/>
      </w:pPr>
      <w:r>
        <w:rPr>
          <w:b/>
        </w:rPr>
        <w:tab/>
      </w:r>
      <w:r>
        <w:t xml:space="preserve">For my sample runtimes I tested my methods each with varying sizes rows and columns. For my mazes I used size = 150, n = </w:t>
      </w:r>
      <w:proofErr w:type="gramStart"/>
      <w:r>
        <w:t>1350,  and</w:t>
      </w:r>
      <w:proofErr w:type="gramEnd"/>
      <w:r>
        <w:t xml:space="preserve"> n = 12150 by altering th</w:t>
      </w:r>
      <w:r w:rsidR="0091074E">
        <w:t xml:space="preserve">e rows and columns by a factor </w:t>
      </w:r>
      <w:r w:rsidR="0097324D">
        <w:t>of 3 each time</w:t>
      </w:r>
      <w:r w:rsidR="00FB5C34">
        <w:t>.</w:t>
      </w:r>
      <w:r w:rsidR="0097324D">
        <w:t xml:space="preserve"> I timed the runtimes </w:t>
      </w:r>
      <w:r w:rsidR="00762311">
        <w:t>of breadth first search and</w:t>
      </w:r>
      <w:r w:rsidR="0097324D">
        <w:t xml:space="preserve"> depth first search </w:t>
      </w:r>
      <w:r w:rsidR="00EC12E3">
        <w:t>functions</w:t>
      </w:r>
      <w:r w:rsidR="0097324D">
        <w:t xml:space="preserve"> from start to finish in order to compare their runtimes</w:t>
      </w:r>
      <w:r w:rsidR="00EC12E3">
        <w:t>.</w:t>
      </w:r>
      <w:r w:rsidR="00FB5C34">
        <w:t xml:space="preserve"> </w:t>
      </w:r>
      <w:r w:rsidR="00FC0753">
        <w:t>In order to get a good estimate of the runtimes</w:t>
      </w:r>
      <w:r w:rsidR="00C551EB">
        <w:t>,</w:t>
      </w:r>
      <w:r w:rsidR="00FC0753">
        <w:t xml:space="preserve"> I used a for loop to run the alg</w:t>
      </w:r>
      <w:r w:rsidR="007205B4">
        <w:t xml:space="preserve">orithms 10 times each and then took the average. </w:t>
      </w:r>
      <w:r w:rsidR="00EC12E3">
        <w:t>I also create</w:t>
      </w:r>
      <w:r w:rsidR="007205B4">
        <w:t xml:space="preserve">d mazes and tested the </w:t>
      </w:r>
      <w:r w:rsidR="005F10FD">
        <w:t>algorithms</w:t>
      </w:r>
      <w:r w:rsidR="007205B4">
        <w:t xml:space="preserve"> </w:t>
      </w:r>
      <w:r w:rsidR="00EC12E3">
        <w:t xml:space="preserve">for both union by size (when the user selects 1) and standard union if the user selects 2. </w:t>
      </w:r>
      <w:r>
        <w:t xml:space="preserve">The times are </w:t>
      </w:r>
      <w:r w:rsidR="00C45A9A">
        <w:t xml:space="preserve">recorded </w:t>
      </w:r>
      <w:r>
        <w:t xml:space="preserve">in seconds using </w:t>
      </w:r>
      <w:proofErr w:type="spellStart"/>
      <w:proofErr w:type="gramStart"/>
      <w:r>
        <w:t>time.time</w:t>
      </w:r>
      <w:proofErr w:type="gramEnd"/>
      <w:r w:rsidR="007205B4">
        <w:t>_ns</w:t>
      </w:r>
      <w:proofErr w:type="spellEnd"/>
      <w:r>
        <w:t>().</w:t>
      </w:r>
      <w:r w:rsidR="007205B4">
        <w:t xml:space="preserve"> For all the runtime operations, choice 1 was selected (</w:t>
      </w:r>
      <w:proofErr w:type="spellStart"/>
      <w:r w:rsidR="007205B4">
        <w:t>union_by_size</w:t>
      </w:r>
      <w:proofErr w:type="spellEnd"/>
      <w:r w:rsidR="007205B4">
        <w:t xml:space="preserve">) for simplicity. </w:t>
      </w:r>
    </w:p>
    <w:p w:rsidR="00EE28D1" w:rsidRDefault="00EE28D1">
      <w:pPr>
        <w:pStyle w:val="NoSpacing"/>
      </w:pPr>
      <w:r>
        <w:lastRenderedPageBreak/>
        <w:t xml:space="preserve">The sample console output for a maze of size 150 </w:t>
      </w:r>
      <w:r w:rsidR="00751254">
        <w:t xml:space="preserve">solved with breadth first search </w:t>
      </w:r>
      <w:r>
        <w:t>is shown below</w:t>
      </w:r>
      <w:r w:rsidR="007205B4">
        <w:t xml:space="preserve"> with case 3 selected (m&gt;n-1)</w:t>
      </w:r>
      <w:r>
        <w:t>:</w:t>
      </w:r>
    </w:p>
    <w:p w:rsidR="00EE28D1" w:rsidRDefault="00751254">
      <w:pPr>
        <w:pStyle w:val="NoSpacing"/>
      </w:pPr>
      <w:r>
        <w:rPr>
          <w:noProof/>
        </w:rPr>
        <w:drawing>
          <wp:inline distT="0" distB="0" distL="0" distR="0">
            <wp:extent cx="4914900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fs_ m &gt; n-1_choice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AD" w:rsidRDefault="00577EAD">
      <w:pPr>
        <w:pStyle w:val="NoSpacing"/>
      </w:pPr>
      <w:r>
        <w:t>The foll</w:t>
      </w:r>
      <w:r w:rsidR="00751254">
        <w:t>owing maze</w:t>
      </w:r>
      <w:r>
        <w:t xml:space="preserve"> is produce</w:t>
      </w:r>
      <w:r w:rsidR="00751254">
        <w:t>d using the same size using case 2 (m == n-1) using breadth first search.</w:t>
      </w:r>
    </w:p>
    <w:p w:rsidR="00751254" w:rsidRDefault="00751254">
      <w:pPr>
        <w:pStyle w:val="NoSpacing"/>
      </w:pPr>
      <w:r>
        <w:rPr>
          <w:noProof/>
        </w:rPr>
        <w:drawing>
          <wp:inline distT="0" distB="0" distL="0" distR="0">
            <wp:extent cx="4821046" cy="3248025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fs_149_1_ m == n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12" cy="32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54" w:rsidRDefault="00CC284A">
      <w:pPr>
        <w:pStyle w:val="NoSpacing"/>
      </w:pPr>
      <w:r>
        <w:lastRenderedPageBreak/>
        <w:t xml:space="preserve">The following </w:t>
      </w:r>
      <w:r w:rsidR="00751254">
        <w:t>maze</w:t>
      </w:r>
      <w:r>
        <w:t xml:space="preserve"> is</w:t>
      </w:r>
      <w:r w:rsidR="00751254">
        <w:t xml:space="preserve"> produced by depth first search (iterative) with m&gt;n-1:</w:t>
      </w:r>
    </w:p>
    <w:p w:rsidR="00751254" w:rsidRDefault="00751254">
      <w:pPr>
        <w:pStyle w:val="NoSpacing"/>
      </w:pPr>
      <w:r>
        <w:rPr>
          <w:noProof/>
        </w:rPr>
        <w:drawing>
          <wp:inline distT="0" distB="0" distL="0" distR="0">
            <wp:extent cx="4705350" cy="32143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fs_iterative_choice=1_ m &gt; n-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02" cy="32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54" w:rsidRDefault="00751254" w:rsidP="00751254">
      <w:pPr>
        <w:pStyle w:val="NoSpacing"/>
      </w:pPr>
      <w:r>
        <w:t xml:space="preserve">The following </w:t>
      </w:r>
      <w:r w:rsidR="001E7AA4">
        <w:t xml:space="preserve">is produced </w:t>
      </w:r>
      <w:r>
        <w:t xml:space="preserve">by </w:t>
      </w:r>
      <w:r>
        <w:t>depth first search</w:t>
      </w:r>
      <w:r>
        <w:t xml:space="preserve"> (</w:t>
      </w:r>
      <w:r w:rsidR="00762311">
        <w:t>recursive</w:t>
      </w:r>
      <w:r>
        <w:t>) with m&gt;n-1:</w:t>
      </w:r>
    </w:p>
    <w:p w:rsidR="00751254" w:rsidRDefault="00175E81" w:rsidP="00751254">
      <w:pPr>
        <w:pStyle w:val="NoSpacing"/>
      </w:pPr>
      <w:r>
        <w:rPr>
          <w:noProof/>
        </w:rPr>
        <w:drawing>
          <wp:inline distT="0" distB="0" distL="0" distR="0">
            <wp:extent cx="4267200" cy="296698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093" cy="29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54" w:rsidRDefault="005F10FD">
      <w:pPr>
        <w:pStyle w:val="NoSpacing"/>
      </w:pPr>
      <w:r>
        <w:t xml:space="preserve">For all maze runtimes, I recorded the time taken to find a path in all 3 cases: m&lt;n-1 </w:t>
      </w:r>
      <w:r w:rsidR="00762311">
        <w:t>(</w:t>
      </w:r>
      <w:r>
        <w:t>path not guaranteed</w:t>
      </w:r>
      <w:r w:rsidR="00762311">
        <w:t>)</w:t>
      </w:r>
      <w:r>
        <w:t xml:space="preserve">, m==n-1 </w:t>
      </w:r>
      <w:r w:rsidR="00762311">
        <w:t>(</w:t>
      </w:r>
      <w:r>
        <w:t>unique path guaranteed</w:t>
      </w:r>
      <w:r w:rsidR="00762311">
        <w:t>)</w:t>
      </w:r>
      <w:r>
        <w:t xml:space="preserve">, and m&gt;n-1 </w:t>
      </w:r>
      <w:r w:rsidR="00762311">
        <w:t>(</w:t>
      </w:r>
      <w:r>
        <w:t>at least one path exists</w:t>
      </w:r>
      <w:r w:rsidR="00762311">
        <w:t>)</w:t>
      </w:r>
      <w:r>
        <w:t xml:space="preserve">.  The </w:t>
      </w:r>
      <w:r>
        <w:lastRenderedPageBreak/>
        <w:t>following ar</w:t>
      </w:r>
      <w:r w:rsidR="00CC284A">
        <w:t>e maze is</w:t>
      </w:r>
      <w:r>
        <w:t xml:space="preserve"> produced by the </w:t>
      </w:r>
      <w:r w:rsidR="00FB4307">
        <w:t>removing 1349 walls with size = 1350 (unique path guaranteed):</w:t>
      </w:r>
    </w:p>
    <w:p w:rsidR="00577EAD" w:rsidRDefault="00FB4307">
      <w:pPr>
        <w:pStyle w:val="NoSpacing"/>
      </w:pPr>
      <w:r>
        <w:rPr>
          <w:noProof/>
        </w:rPr>
        <w:drawing>
          <wp:inline distT="0" distB="0" distL="0" distR="0">
            <wp:extent cx="4895850" cy="34710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349_walls_removed_case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996" cy="34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26" w:rsidRDefault="00B35878">
      <w:pPr>
        <w:pStyle w:val="NoSpacing"/>
      </w:pPr>
      <w:r>
        <w:t>The following is a graph produced when a uniqu</w:t>
      </w:r>
      <w:bookmarkStart w:id="0" w:name="_GoBack"/>
      <w:bookmarkEnd w:id="0"/>
      <w:r>
        <w:t xml:space="preserve">e source is guaranteed with varying maze sizes. For </w:t>
      </w:r>
      <w:r w:rsidR="0051318B">
        <w:t>consistency</w:t>
      </w:r>
      <w:r>
        <w:t xml:space="preserve">, </w:t>
      </w:r>
      <w:r w:rsidR="006D5378">
        <w:t xml:space="preserve">I used only union by size </w:t>
      </w:r>
      <w:r w:rsidR="002C4F4D">
        <w:t xml:space="preserve">and </w:t>
      </w:r>
      <w:r w:rsidR="006D5378">
        <w:t>m==n-1 because I was getting extremely variab</w:t>
      </w:r>
      <w:r w:rsidR="0051318B">
        <w:t>le runtimes when a path was not found.</w:t>
      </w:r>
      <w:r w:rsidR="002C4F4D">
        <w:t xml:space="preserve"> As shown in the graph, the algorithms almost completely overlap until n=1350, although the scale makes it appear as though they do, they are distinct numbers for the most part. </w:t>
      </w:r>
    </w:p>
    <w:p w:rsidR="006D5378" w:rsidRDefault="006D537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076700" cy="2435567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5-01 at 9.27.51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863" cy="24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78" w:rsidRDefault="006D5378">
      <w:pPr>
        <w:pStyle w:val="NoSpacing"/>
      </w:pPr>
      <w:r>
        <w:t>Sample console outputs:</w:t>
      </w:r>
    </w:p>
    <w:p w:rsidR="006D5378" w:rsidRDefault="006D5378">
      <w:pPr>
        <w:pStyle w:val="NoSpacing"/>
      </w:pPr>
      <w:r>
        <w:rPr>
          <w:noProof/>
        </w:rPr>
        <w:drawing>
          <wp:inline distT="0" distB="0" distL="0" distR="0">
            <wp:extent cx="5324475" cy="2128083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01 at 4.07.5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753" cy="213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78" w:rsidRDefault="006D5378">
      <w:pPr>
        <w:pStyle w:val="NoSpacing"/>
      </w:pPr>
      <w:r>
        <w:rPr>
          <w:noProof/>
        </w:rPr>
        <w:drawing>
          <wp:inline distT="0" distB="0" distL="0" distR="0">
            <wp:extent cx="5781675" cy="221445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7_120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328" cy="221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78" w:rsidRDefault="006D537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81675" cy="20958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7_output_160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887" cy="209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78" w:rsidRDefault="006D5378">
      <w:pPr>
        <w:pStyle w:val="NoSpacing"/>
      </w:pPr>
      <w:r>
        <w:t>Table of selected values with times recorded as an average in nanoseconds:</w:t>
      </w:r>
    </w:p>
    <w:p w:rsidR="006D5378" w:rsidRDefault="006D5378">
      <w:pPr>
        <w:pStyle w:val="NoSpacing"/>
      </w:pPr>
      <w:r>
        <w:rPr>
          <w:noProof/>
        </w:rPr>
        <w:drawing>
          <wp:inline distT="0" distB="0" distL="0" distR="0">
            <wp:extent cx="5267325" cy="3275758"/>
            <wp:effectExtent l="0" t="0" r="317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01 at 7.25.3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47" cy="32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78" w:rsidRDefault="006D537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362575" cy="34048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5-01 at 7.25.4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71" cy="340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78" w:rsidRDefault="006D5378">
      <w:pPr>
        <w:pStyle w:val="NoSpacing"/>
      </w:pPr>
      <w:r>
        <w:rPr>
          <w:noProof/>
        </w:rPr>
        <w:drawing>
          <wp:inline distT="0" distB="0" distL="0" distR="0">
            <wp:extent cx="5314950" cy="362450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5-01 at 7.25.5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47" cy="362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2B" w:rsidRDefault="00A64E2B">
      <w:pPr>
        <w:pStyle w:val="NoSpacing"/>
      </w:pPr>
    </w:p>
    <w:p w:rsidR="00A64E2B" w:rsidRDefault="00A64E2B">
      <w:pPr>
        <w:pStyle w:val="NoSpacing"/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 w:rsidR="00FB5C34">
        <w:t xml:space="preserve">       </w:t>
      </w:r>
      <w:r>
        <w:rPr>
          <w:b/>
        </w:rPr>
        <w:t>Conclusion:</w:t>
      </w:r>
    </w:p>
    <w:p w:rsidR="00FB5C34" w:rsidRDefault="00A64E2B">
      <w:pPr>
        <w:pStyle w:val="NoSpacing"/>
      </w:pPr>
      <w:r>
        <w:lastRenderedPageBreak/>
        <w:tab/>
        <w:t>Th</w:t>
      </w:r>
      <w:r w:rsidR="0097324D">
        <w:t xml:space="preserve">is project taught me how to use the graph search algorithms breadth first search and depth first search to solve a maze. </w:t>
      </w:r>
      <w:r w:rsidR="00EC12E3">
        <w:t xml:space="preserve">The most challenging function to design and draw was the recursive version of depth first search. Due to the recursive nature the algorithm does when it reaches a dead end, I had first ended up with very convoluted and messy paths draws. This also taught me how to use </w:t>
      </w:r>
      <w:r w:rsidR="0051318B">
        <w:t>an</w:t>
      </w:r>
      <w:r w:rsidR="00EC12E3">
        <w:t xml:space="preserve"> altered version of the draw graph provided in order to draw the path taken shown in red. </w:t>
      </w:r>
    </w:p>
    <w:p w:rsidR="00AF2867" w:rsidRDefault="00AF2867">
      <w:pPr>
        <w:pStyle w:val="NoSpacing"/>
        <w:rPr>
          <w:b/>
        </w:rPr>
      </w:pPr>
      <w:r>
        <w:tab/>
      </w:r>
      <w:r>
        <w:tab/>
      </w:r>
      <w:r>
        <w:tab/>
      </w:r>
      <w:r>
        <w:tab/>
      </w:r>
      <w:r>
        <w:rPr>
          <w:b/>
        </w:rPr>
        <w:t>Appendix source (source code):</w:t>
      </w:r>
    </w:p>
    <w:p w:rsidR="00E046FD" w:rsidRPr="00E046FD" w:rsidRDefault="00E046FD" w:rsidP="00E046FD">
      <w:pPr>
        <w:pStyle w:val="NoSpacing"/>
      </w:pPr>
      <w:r w:rsidRPr="00E046FD">
        <w:t>#CS2302</w:t>
      </w:r>
      <w:r w:rsidRPr="00E046FD">
        <w:br/>
        <w:t>#Nicole Favela</w:t>
      </w:r>
      <w:r w:rsidRPr="00E046FD">
        <w:br/>
        <w:t>#last modified: April 30, 2019</w:t>
      </w:r>
      <w:r w:rsidRPr="00E046FD">
        <w:br/>
        <w:t>#Lab7</w:t>
      </w:r>
      <w:r w:rsidRPr="00E046FD">
        <w:br/>
        <w:t>#purpose: to build a maze and solve it using breadth first search and depth first search algorithms and show the paths created</w:t>
      </w:r>
      <w:r w:rsidRPr="00E046FD">
        <w:br/>
        <w:t xml:space="preserve">#instructor: </w:t>
      </w:r>
      <w:proofErr w:type="spellStart"/>
      <w:r w:rsidRPr="00E046FD">
        <w:t>Olac</w:t>
      </w:r>
      <w:proofErr w:type="spellEnd"/>
      <w:r w:rsidRPr="00E046FD">
        <w:t xml:space="preserve"> Fuentes</w:t>
      </w:r>
      <w:r w:rsidRPr="00E046FD">
        <w:br/>
        <w:t xml:space="preserve">#TAs: </w:t>
      </w:r>
      <w:proofErr w:type="spellStart"/>
      <w:r w:rsidRPr="00E046FD">
        <w:t>Anindita</w:t>
      </w:r>
      <w:proofErr w:type="spellEnd"/>
      <w:r w:rsidRPr="00E046FD">
        <w:t xml:space="preserve"> </w:t>
      </w:r>
      <w:proofErr w:type="spellStart"/>
      <w:r w:rsidRPr="00E046FD">
        <w:t>Nath</w:t>
      </w:r>
      <w:proofErr w:type="spellEnd"/>
      <w:r w:rsidRPr="00E046FD">
        <w:t xml:space="preserve"> and </w:t>
      </w:r>
      <w:proofErr w:type="spellStart"/>
      <w:r w:rsidRPr="00E046FD">
        <w:t>Maliheh</w:t>
      </w:r>
      <w:proofErr w:type="spellEnd"/>
      <w:r w:rsidRPr="00E046FD">
        <w:t xml:space="preserve"> </w:t>
      </w:r>
      <w:proofErr w:type="spellStart"/>
      <w:r w:rsidRPr="00E046FD">
        <w:t>Zargaran</w:t>
      </w:r>
      <w:proofErr w:type="spellEnd"/>
      <w:r w:rsidRPr="00E046FD">
        <w:br/>
      </w:r>
      <w:r w:rsidRPr="00E046FD">
        <w:br/>
        <w:t># Starting point for program to build and draw a maze</w:t>
      </w:r>
      <w:r w:rsidRPr="00E046FD">
        <w:br/>
        <w:t># Modify program using disjoint set forest to ensure there is exactly one</w:t>
      </w:r>
      <w:r w:rsidRPr="00E046FD">
        <w:br/>
        <w:t xml:space="preserve"># simple path </w:t>
      </w:r>
      <w:proofErr w:type="spellStart"/>
      <w:r w:rsidRPr="00E046FD">
        <w:t>joiniung</w:t>
      </w:r>
      <w:proofErr w:type="spellEnd"/>
      <w:r w:rsidRPr="00E046FD">
        <w:t xml:space="preserve"> any two cells</w:t>
      </w:r>
      <w:r w:rsidRPr="00E046FD">
        <w:br/>
        <w:t xml:space="preserve"># Programmed by </w:t>
      </w:r>
      <w:proofErr w:type="spellStart"/>
      <w:r w:rsidRPr="00E046FD">
        <w:t>Olac</w:t>
      </w:r>
      <w:proofErr w:type="spellEnd"/>
      <w:r w:rsidRPr="00E046FD">
        <w:t xml:space="preserve"> Fuentes</w:t>
      </w:r>
      <w:r w:rsidRPr="00E046FD">
        <w:br/>
        <w:t># Last modified March 28, 2019</w:t>
      </w:r>
      <w:r w:rsidRPr="00E046FD">
        <w:br/>
      </w:r>
      <w:r w:rsidRPr="00E046FD">
        <w:br/>
        <w:t>import random</w:t>
      </w:r>
      <w:r w:rsidRPr="00E046FD">
        <w:br/>
      </w:r>
      <w:r w:rsidRPr="00E046FD">
        <w:lastRenderedPageBreak/>
        <w:t xml:space="preserve">from </w:t>
      </w:r>
      <w:proofErr w:type="spellStart"/>
      <w:r w:rsidRPr="00E046FD">
        <w:t>matplotlib</w:t>
      </w:r>
      <w:proofErr w:type="spellEnd"/>
      <w:r w:rsidRPr="00E046FD">
        <w:t xml:space="preserve"> import </w:t>
      </w:r>
      <w:proofErr w:type="spellStart"/>
      <w:r w:rsidRPr="00E046FD">
        <w:t>pyplot</w:t>
      </w:r>
      <w:proofErr w:type="spellEnd"/>
      <w:r w:rsidRPr="00E046FD">
        <w:t xml:space="preserve"> as </w:t>
      </w:r>
      <w:proofErr w:type="spellStart"/>
      <w:r w:rsidRPr="00E046FD">
        <w:t>plt</w:t>
      </w:r>
      <w:proofErr w:type="spellEnd"/>
      <w:r w:rsidRPr="00E046FD">
        <w:br/>
        <w:t xml:space="preserve">import </w:t>
      </w:r>
      <w:proofErr w:type="spellStart"/>
      <w:r w:rsidRPr="00E046FD">
        <w:t>numpy</w:t>
      </w:r>
      <w:proofErr w:type="spellEnd"/>
      <w:r w:rsidRPr="00E046FD">
        <w:t xml:space="preserve"> as np</w:t>
      </w:r>
      <w:r w:rsidRPr="00E046FD">
        <w:br/>
        <w:t>import math</w:t>
      </w:r>
      <w:r w:rsidRPr="00E046FD">
        <w:br/>
        <w:t>import queue</w:t>
      </w:r>
      <w:r w:rsidRPr="00E046FD">
        <w:br/>
        <w:t>import time</w:t>
      </w:r>
      <w:r w:rsidRPr="00E046FD">
        <w:br/>
      </w:r>
      <w:r w:rsidRPr="00E046FD">
        <w:br/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DisjointSetForest</w:t>
      </w:r>
      <w:proofErr w:type="spellEnd"/>
      <w:r w:rsidRPr="00E046FD">
        <w:t>(size):</w:t>
      </w:r>
      <w:r w:rsidRPr="00E046FD">
        <w:br/>
        <w:t xml:space="preserve">    return </w:t>
      </w:r>
      <w:proofErr w:type="spellStart"/>
      <w:r w:rsidRPr="00E046FD">
        <w:t>np.zeros</w:t>
      </w:r>
      <w:proofErr w:type="spellEnd"/>
      <w:r w:rsidRPr="00E046FD">
        <w:t>(</w:t>
      </w:r>
      <w:proofErr w:type="spellStart"/>
      <w:r w:rsidRPr="00E046FD">
        <w:t>size,dtype</w:t>
      </w:r>
      <w:proofErr w:type="spellEnd"/>
      <w:r w:rsidRPr="00E046FD">
        <w:t>=</w:t>
      </w:r>
      <w:proofErr w:type="spellStart"/>
      <w:r w:rsidRPr="00E046FD">
        <w:t>np.int</w:t>
      </w:r>
      <w:proofErr w:type="spellEnd"/>
      <w:r w:rsidRPr="00E046FD">
        <w:t>)-1</w:t>
      </w:r>
      <w:r w:rsidRPr="00E046FD">
        <w:br/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find(</w:t>
      </w:r>
      <w:proofErr w:type="spellStart"/>
      <w:r w:rsidRPr="00E046FD">
        <w:t>S,i</w:t>
      </w:r>
      <w:proofErr w:type="spellEnd"/>
      <w:r w:rsidRPr="00E046FD">
        <w:t>):</w:t>
      </w:r>
      <w:r w:rsidRPr="00E046FD">
        <w:br/>
        <w:t xml:space="preserve">    # Returns root of tree that </w:t>
      </w:r>
      <w:proofErr w:type="spellStart"/>
      <w:r w:rsidRPr="00E046FD">
        <w:t>i</w:t>
      </w:r>
      <w:proofErr w:type="spellEnd"/>
      <w:r w:rsidRPr="00E046FD">
        <w:t xml:space="preserve"> belongs to</w:t>
      </w:r>
      <w:r w:rsidRPr="00E046FD">
        <w:br/>
        <w:t xml:space="preserve">    if S[</w:t>
      </w:r>
      <w:proofErr w:type="spellStart"/>
      <w:r w:rsidRPr="00E046FD">
        <w:t>i</w:t>
      </w:r>
      <w:proofErr w:type="spellEnd"/>
      <w:r w:rsidRPr="00E046FD">
        <w:t>]&lt;0:</w:t>
      </w:r>
      <w:r w:rsidRPr="00E046FD">
        <w:br/>
        <w:t xml:space="preserve">        return </w:t>
      </w:r>
      <w:proofErr w:type="spellStart"/>
      <w:r w:rsidRPr="00E046FD">
        <w:t>i</w:t>
      </w:r>
      <w:proofErr w:type="spellEnd"/>
      <w:r w:rsidRPr="00E046FD">
        <w:br/>
        <w:t xml:space="preserve">    return find(S,S[</w:t>
      </w:r>
      <w:proofErr w:type="spellStart"/>
      <w:r w:rsidRPr="00E046FD">
        <w:t>i</w:t>
      </w:r>
      <w:proofErr w:type="spellEnd"/>
      <w:r w:rsidRPr="00E046FD">
        <w:t>])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union_by_size</w:t>
      </w:r>
      <w:proofErr w:type="spellEnd"/>
      <w:r w:rsidRPr="00E046FD">
        <w:t>(</w:t>
      </w:r>
      <w:proofErr w:type="spellStart"/>
      <w:r w:rsidRPr="00E046FD">
        <w:t>S,i,j</w:t>
      </w:r>
      <w:proofErr w:type="spellEnd"/>
      <w:r w:rsidRPr="00E046FD">
        <w:t>):</w:t>
      </w:r>
      <w:r w:rsidRPr="00E046FD">
        <w:br/>
        <w:t xml:space="preserve">    # if </w:t>
      </w:r>
      <w:proofErr w:type="spellStart"/>
      <w:r w:rsidRPr="00E046FD">
        <w:t>i</w:t>
      </w:r>
      <w:proofErr w:type="spellEnd"/>
      <w:r w:rsidRPr="00E046FD">
        <w:t xml:space="preserve"> is a root, S[</w:t>
      </w:r>
      <w:proofErr w:type="spellStart"/>
      <w:r w:rsidRPr="00E046FD">
        <w:t>i</w:t>
      </w:r>
      <w:proofErr w:type="spellEnd"/>
      <w:r w:rsidRPr="00E046FD">
        <w:t>] = -number of elements in tree (set)</w:t>
      </w:r>
      <w:r w:rsidRPr="00E046FD">
        <w:br/>
        <w:t xml:space="preserve">    # Makes root of smaller tree point to root of larger tree</w:t>
      </w:r>
      <w:r w:rsidRPr="00E046FD">
        <w:br/>
        <w:t xml:space="preserve">    # Uses path compression</w:t>
      </w:r>
      <w:r w:rsidRPr="00E046FD">
        <w:br/>
        <w:t xml:space="preserve">    </w:t>
      </w:r>
      <w:proofErr w:type="spellStart"/>
      <w:r w:rsidRPr="00E046FD">
        <w:t>ri</w:t>
      </w:r>
      <w:proofErr w:type="spellEnd"/>
      <w:r w:rsidRPr="00E046FD">
        <w:t xml:space="preserve"> = </w:t>
      </w:r>
      <w:proofErr w:type="spellStart"/>
      <w:r w:rsidRPr="00E046FD">
        <w:t>find_c</w:t>
      </w:r>
      <w:proofErr w:type="spellEnd"/>
      <w:r w:rsidRPr="00E046FD">
        <w:t>(</w:t>
      </w:r>
      <w:proofErr w:type="spellStart"/>
      <w:r w:rsidRPr="00E046FD">
        <w:t>S,i</w:t>
      </w:r>
      <w:proofErr w:type="spellEnd"/>
      <w:r w:rsidRPr="00E046FD">
        <w:t>)</w:t>
      </w:r>
      <w:r w:rsidRPr="00E046FD">
        <w:br/>
        <w:t xml:space="preserve">    </w:t>
      </w:r>
      <w:proofErr w:type="spellStart"/>
      <w:r w:rsidRPr="00E046FD">
        <w:t>rj</w:t>
      </w:r>
      <w:proofErr w:type="spellEnd"/>
      <w:r w:rsidRPr="00E046FD">
        <w:t xml:space="preserve"> = </w:t>
      </w:r>
      <w:proofErr w:type="spellStart"/>
      <w:r w:rsidRPr="00E046FD">
        <w:t>find_c</w:t>
      </w:r>
      <w:proofErr w:type="spellEnd"/>
      <w:r w:rsidRPr="00E046FD">
        <w:t>(</w:t>
      </w:r>
      <w:proofErr w:type="spellStart"/>
      <w:r w:rsidRPr="00E046FD">
        <w:t>S,j</w:t>
      </w:r>
      <w:proofErr w:type="spellEnd"/>
      <w:r w:rsidRPr="00E046FD">
        <w:t>)</w:t>
      </w:r>
      <w:r w:rsidRPr="00E046FD">
        <w:br/>
        <w:t xml:space="preserve">    if </w:t>
      </w:r>
      <w:proofErr w:type="spellStart"/>
      <w:r w:rsidRPr="00E046FD">
        <w:t>ri</w:t>
      </w:r>
      <w:proofErr w:type="spellEnd"/>
      <w:r w:rsidRPr="00E046FD">
        <w:t>!=</w:t>
      </w:r>
      <w:proofErr w:type="spellStart"/>
      <w:r w:rsidRPr="00E046FD">
        <w:t>rj</w:t>
      </w:r>
      <w:proofErr w:type="spellEnd"/>
      <w:r w:rsidRPr="00E046FD">
        <w:t>:</w:t>
      </w:r>
      <w:r w:rsidRPr="00E046FD">
        <w:br/>
        <w:t xml:space="preserve">        if S[</w:t>
      </w:r>
      <w:proofErr w:type="spellStart"/>
      <w:r w:rsidRPr="00E046FD">
        <w:t>ri</w:t>
      </w:r>
      <w:proofErr w:type="spellEnd"/>
      <w:r w:rsidRPr="00E046FD">
        <w:t>]&gt;S[</w:t>
      </w:r>
      <w:proofErr w:type="spellStart"/>
      <w:r w:rsidRPr="00E046FD">
        <w:t>rj</w:t>
      </w:r>
      <w:proofErr w:type="spellEnd"/>
      <w:r w:rsidRPr="00E046FD">
        <w:t>]: # j's tree is larger</w:t>
      </w:r>
      <w:r w:rsidRPr="00E046FD">
        <w:br/>
      </w:r>
      <w:r w:rsidRPr="00E046FD">
        <w:lastRenderedPageBreak/>
        <w:t xml:space="preserve">            S[</w:t>
      </w:r>
      <w:proofErr w:type="spellStart"/>
      <w:r w:rsidRPr="00E046FD">
        <w:t>rj</w:t>
      </w:r>
      <w:proofErr w:type="spellEnd"/>
      <w:r w:rsidRPr="00E046FD">
        <w:t>] += S[</w:t>
      </w:r>
      <w:proofErr w:type="spellStart"/>
      <w:r w:rsidRPr="00E046FD">
        <w:t>ri</w:t>
      </w:r>
      <w:proofErr w:type="spellEnd"/>
      <w:r w:rsidRPr="00E046FD">
        <w:t>]</w:t>
      </w:r>
      <w:r w:rsidRPr="00E046FD">
        <w:br/>
        <w:t xml:space="preserve">            S[</w:t>
      </w:r>
      <w:proofErr w:type="spellStart"/>
      <w:r w:rsidRPr="00E046FD">
        <w:t>ri</w:t>
      </w:r>
      <w:proofErr w:type="spellEnd"/>
      <w:r w:rsidRPr="00E046FD">
        <w:t xml:space="preserve">] = </w:t>
      </w:r>
      <w:proofErr w:type="spellStart"/>
      <w:r w:rsidRPr="00E046FD">
        <w:t>rj</w:t>
      </w:r>
      <w:proofErr w:type="spellEnd"/>
      <w:r w:rsidRPr="00E046FD">
        <w:br/>
        <w:t xml:space="preserve">        else:</w:t>
      </w:r>
      <w:r w:rsidRPr="00E046FD">
        <w:br/>
        <w:t xml:space="preserve">            S[</w:t>
      </w:r>
      <w:proofErr w:type="spellStart"/>
      <w:r w:rsidRPr="00E046FD">
        <w:t>ri</w:t>
      </w:r>
      <w:proofErr w:type="spellEnd"/>
      <w:r w:rsidRPr="00E046FD">
        <w:t>] += S[</w:t>
      </w:r>
      <w:proofErr w:type="spellStart"/>
      <w:r w:rsidRPr="00E046FD">
        <w:t>rj</w:t>
      </w:r>
      <w:proofErr w:type="spellEnd"/>
      <w:r w:rsidRPr="00E046FD">
        <w:t>]</w:t>
      </w:r>
      <w:r w:rsidRPr="00E046FD">
        <w:br/>
        <w:t xml:space="preserve">            S[</w:t>
      </w:r>
      <w:proofErr w:type="spellStart"/>
      <w:r w:rsidRPr="00E046FD">
        <w:t>rj</w:t>
      </w:r>
      <w:proofErr w:type="spellEnd"/>
      <w:r w:rsidRPr="00E046FD">
        <w:t xml:space="preserve">] = </w:t>
      </w:r>
      <w:proofErr w:type="spellStart"/>
      <w:r w:rsidRPr="00E046FD">
        <w:t>ri</w:t>
      </w:r>
      <w:proofErr w:type="spellEnd"/>
      <w:r w:rsidRPr="00E046FD">
        <w:br/>
      </w:r>
      <w:r w:rsidRPr="00E046FD">
        <w:br/>
      </w:r>
      <w:r w:rsidRPr="00E046FD">
        <w:br/>
        <w:t>#Find with path compression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find_c</w:t>
      </w:r>
      <w:proofErr w:type="spellEnd"/>
      <w:r w:rsidRPr="00E046FD">
        <w:t>(</w:t>
      </w:r>
      <w:proofErr w:type="spellStart"/>
      <w:r w:rsidRPr="00E046FD">
        <w:t>S,i</w:t>
      </w:r>
      <w:proofErr w:type="spellEnd"/>
      <w:r w:rsidRPr="00E046FD">
        <w:t>):</w:t>
      </w:r>
      <w:r w:rsidRPr="00E046FD">
        <w:br/>
        <w:t xml:space="preserve">    if S[</w:t>
      </w:r>
      <w:proofErr w:type="spellStart"/>
      <w:r w:rsidRPr="00E046FD">
        <w:t>i</w:t>
      </w:r>
      <w:proofErr w:type="spellEnd"/>
      <w:r w:rsidRPr="00E046FD">
        <w:t>]&lt;0:</w:t>
      </w:r>
      <w:r w:rsidRPr="00E046FD">
        <w:br/>
        <w:t xml:space="preserve">        return </w:t>
      </w:r>
      <w:proofErr w:type="spellStart"/>
      <w:r w:rsidRPr="00E046FD">
        <w:t>i</w:t>
      </w:r>
      <w:proofErr w:type="spellEnd"/>
      <w:r w:rsidRPr="00E046FD">
        <w:br/>
        <w:t xml:space="preserve">    r = </w:t>
      </w:r>
      <w:proofErr w:type="spellStart"/>
      <w:r w:rsidRPr="00E046FD">
        <w:t>find_c</w:t>
      </w:r>
      <w:proofErr w:type="spellEnd"/>
      <w:r w:rsidRPr="00E046FD">
        <w:t>(S,S[</w:t>
      </w:r>
      <w:proofErr w:type="spellStart"/>
      <w:r w:rsidRPr="00E046FD">
        <w:t>i</w:t>
      </w:r>
      <w:proofErr w:type="spellEnd"/>
      <w:r w:rsidRPr="00E046FD">
        <w:t>])</w:t>
      </w:r>
      <w:r w:rsidRPr="00E046FD">
        <w:br/>
        <w:t xml:space="preserve">    S[</w:t>
      </w:r>
      <w:proofErr w:type="spellStart"/>
      <w:r w:rsidRPr="00E046FD">
        <w:t>i</w:t>
      </w:r>
      <w:proofErr w:type="spellEnd"/>
      <w:r w:rsidRPr="00E046FD">
        <w:t>] = r</w:t>
      </w:r>
      <w:r w:rsidRPr="00E046FD">
        <w:br/>
        <w:t xml:space="preserve">    return r</w:t>
      </w:r>
      <w:r w:rsidRPr="00E046FD">
        <w:br/>
      </w:r>
      <w:r w:rsidRPr="00E046FD">
        <w:br/>
        <w:t xml:space="preserve">#counts the number of sets in the </w:t>
      </w:r>
      <w:proofErr w:type="spellStart"/>
      <w:r w:rsidRPr="00E046FD">
        <w:t>dsf</w:t>
      </w:r>
      <w:proofErr w:type="spellEnd"/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numSets</w:t>
      </w:r>
      <w:proofErr w:type="spellEnd"/>
      <w:r w:rsidRPr="00E046FD">
        <w:t>(S):</w:t>
      </w:r>
      <w:r w:rsidRPr="00E046FD">
        <w:br/>
        <w:t xml:space="preserve">    count = 0</w:t>
      </w:r>
      <w:r w:rsidRPr="00E046FD">
        <w:br/>
        <w:t xml:space="preserve">    for </w:t>
      </w:r>
      <w:proofErr w:type="spellStart"/>
      <w:r w:rsidRPr="00E046FD">
        <w:t>i</w:t>
      </w:r>
      <w:proofErr w:type="spellEnd"/>
      <w:r w:rsidRPr="00E046FD">
        <w:t xml:space="preserve"> in range (</w:t>
      </w:r>
      <w:proofErr w:type="spellStart"/>
      <w:r w:rsidRPr="00E046FD">
        <w:t>len</w:t>
      </w:r>
      <w:proofErr w:type="spellEnd"/>
      <w:r w:rsidRPr="00E046FD">
        <w:t>(S)):</w:t>
      </w:r>
      <w:r w:rsidRPr="00E046FD">
        <w:br/>
        <w:t xml:space="preserve">        if S[</w:t>
      </w:r>
      <w:proofErr w:type="spellStart"/>
      <w:r w:rsidRPr="00E046FD">
        <w:t>i</w:t>
      </w:r>
      <w:proofErr w:type="spellEnd"/>
      <w:r w:rsidRPr="00E046FD">
        <w:t>] &lt;0 or S[</w:t>
      </w:r>
      <w:proofErr w:type="spellStart"/>
      <w:r w:rsidRPr="00E046FD">
        <w:t>i</w:t>
      </w:r>
      <w:proofErr w:type="spellEnd"/>
      <w:r w:rsidRPr="00E046FD">
        <w:t xml:space="preserve">] == </w:t>
      </w:r>
      <w:proofErr w:type="spellStart"/>
      <w:r w:rsidRPr="00E046FD">
        <w:t>i</w:t>
      </w:r>
      <w:proofErr w:type="spellEnd"/>
      <w:r w:rsidRPr="00E046FD">
        <w:t>:</w:t>
      </w:r>
      <w:r w:rsidRPr="00E046FD">
        <w:br/>
        <w:t xml:space="preserve">            count+=1</w:t>
      </w:r>
      <w:r w:rsidRPr="00E046FD">
        <w:br/>
        <w:t xml:space="preserve">    return count</w:t>
      </w:r>
      <w:r w:rsidRPr="00E046FD">
        <w:br/>
      </w:r>
      <w:r w:rsidRPr="00E046FD">
        <w:br/>
      </w:r>
      <w:r w:rsidRPr="00E046FD">
        <w:lastRenderedPageBreak/>
        <w:t>#joins sets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union(</w:t>
      </w:r>
      <w:proofErr w:type="spellStart"/>
      <w:r w:rsidRPr="00E046FD">
        <w:t>S,i,j</w:t>
      </w:r>
      <w:proofErr w:type="spellEnd"/>
      <w:r w:rsidRPr="00E046FD">
        <w:t>):</w:t>
      </w:r>
      <w:r w:rsidRPr="00E046FD">
        <w:br/>
        <w:t xml:space="preserve">    # Joins i's tree and j's tree, if they are different</w:t>
      </w:r>
      <w:r w:rsidRPr="00E046FD">
        <w:br/>
        <w:t xml:space="preserve">    </w:t>
      </w:r>
      <w:proofErr w:type="spellStart"/>
      <w:r w:rsidRPr="00E046FD">
        <w:t>ri</w:t>
      </w:r>
      <w:proofErr w:type="spellEnd"/>
      <w:r w:rsidRPr="00E046FD">
        <w:t xml:space="preserve"> = find(</w:t>
      </w:r>
      <w:proofErr w:type="spellStart"/>
      <w:r w:rsidRPr="00E046FD">
        <w:t>S,i</w:t>
      </w:r>
      <w:proofErr w:type="spellEnd"/>
      <w:r w:rsidRPr="00E046FD">
        <w:t>)</w:t>
      </w:r>
      <w:r w:rsidRPr="00E046FD">
        <w:br/>
        <w:t xml:space="preserve">    </w:t>
      </w:r>
      <w:proofErr w:type="spellStart"/>
      <w:r w:rsidRPr="00E046FD">
        <w:t>rj</w:t>
      </w:r>
      <w:proofErr w:type="spellEnd"/>
      <w:r w:rsidRPr="00E046FD">
        <w:t xml:space="preserve"> = find(</w:t>
      </w:r>
      <w:proofErr w:type="spellStart"/>
      <w:r w:rsidRPr="00E046FD">
        <w:t>S,j</w:t>
      </w:r>
      <w:proofErr w:type="spellEnd"/>
      <w:r w:rsidRPr="00E046FD">
        <w:t>)</w:t>
      </w:r>
      <w:r w:rsidRPr="00E046FD">
        <w:br/>
        <w:t xml:space="preserve">    if </w:t>
      </w:r>
      <w:proofErr w:type="spellStart"/>
      <w:r w:rsidRPr="00E046FD">
        <w:t>ri</w:t>
      </w:r>
      <w:proofErr w:type="spellEnd"/>
      <w:r w:rsidRPr="00E046FD">
        <w:t>!=</w:t>
      </w:r>
      <w:proofErr w:type="spellStart"/>
      <w:r w:rsidRPr="00E046FD">
        <w:t>rj</w:t>
      </w:r>
      <w:proofErr w:type="spellEnd"/>
      <w:r w:rsidRPr="00E046FD">
        <w:t xml:space="preserve">: # Do nothing if </w:t>
      </w:r>
      <w:proofErr w:type="spellStart"/>
      <w:r w:rsidRPr="00E046FD">
        <w:t>i</w:t>
      </w:r>
      <w:proofErr w:type="spellEnd"/>
      <w:r w:rsidRPr="00E046FD">
        <w:t xml:space="preserve"> and j belong to the same set</w:t>
      </w:r>
      <w:r w:rsidRPr="00E046FD">
        <w:br/>
        <w:t xml:space="preserve">        S[</w:t>
      </w:r>
      <w:proofErr w:type="spellStart"/>
      <w:r w:rsidRPr="00E046FD">
        <w:t>rj</w:t>
      </w:r>
      <w:proofErr w:type="spellEnd"/>
      <w:r w:rsidRPr="00E046FD">
        <w:t xml:space="preserve">] = </w:t>
      </w:r>
      <w:proofErr w:type="spellStart"/>
      <w:r w:rsidRPr="00E046FD">
        <w:t>ri</w:t>
      </w:r>
      <w:proofErr w:type="spellEnd"/>
      <w:r w:rsidRPr="00E046FD">
        <w:t xml:space="preserve">  # Make j's root point to i's root</w:t>
      </w:r>
      <w:r w:rsidRPr="00E046FD">
        <w:br/>
      </w:r>
      <w:r w:rsidRPr="00E046FD">
        <w:br/>
        <w:t>#union by compression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union_c</w:t>
      </w:r>
      <w:proofErr w:type="spellEnd"/>
      <w:r w:rsidRPr="00E046FD">
        <w:t>(</w:t>
      </w:r>
      <w:proofErr w:type="spellStart"/>
      <w:r w:rsidRPr="00E046FD">
        <w:t>S,i,j</w:t>
      </w:r>
      <w:proofErr w:type="spellEnd"/>
      <w:r w:rsidRPr="00E046FD">
        <w:t>):</w:t>
      </w:r>
      <w:r w:rsidRPr="00E046FD">
        <w:br/>
        <w:t xml:space="preserve">    # Joins i's tree and j's tree, if they are different</w:t>
      </w:r>
      <w:r w:rsidRPr="00E046FD">
        <w:br/>
        <w:t xml:space="preserve">    # Uses path compression</w:t>
      </w:r>
      <w:r w:rsidRPr="00E046FD">
        <w:br/>
        <w:t xml:space="preserve">    </w:t>
      </w:r>
      <w:proofErr w:type="spellStart"/>
      <w:r w:rsidRPr="00E046FD">
        <w:t>ri</w:t>
      </w:r>
      <w:proofErr w:type="spellEnd"/>
      <w:r w:rsidRPr="00E046FD">
        <w:t xml:space="preserve"> = </w:t>
      </w:r>
      <w:proofErr w:type="spellStart"/>
      <w:r w:rsidRPr="00E046FD">
        <w:t>find_c</w:t>
      </w:r>
      <w:proofErr w:type="spellEnd"/>
      <w:r w:rsidRPr="00E046FD">
        <w:t>(</w:t>
      </w:r>
      <w:proofErr w:type="spellStart"/>
      <w:r w:rsidRPr="00E046FD">
        <w:t>S,i</w:t>
      </w:r>
      <w:proofErr w:type="spellEnd"/>
      <w:r w:rsidRPr="00E046FD">
        <w:t>)</w:t>
      </w:r>
      <w:r w:rsidRPr="00E046FD">
        <w:br/>
        <w:t xml:space="preserve">    </w:t>
      </w:r>
      <w:proofErr w:type="spellStart"/>
      <w:r w:rsidRPr="00E046FD">
        <w:t>rj</w:t>
      </w:r>
      <w:proofErr w:type="spellEnd"/>
      <w:r w:rsidRPr="00E046FD">
        <w:t xml:space="preserve"> = </w:t>
      </w:r>
      <w:proofErr w:type="spellStart"/>
      <w:r w:rsidRPr="00E046FD">
        <w:t>find_c</w:t>
      </w:r>
      <w:proofErr w:type="spellEnd"/>
      <w:r w:rsidRPr="00E046FD">
        <w:t>(</w:t>
      </w:r>
      <w:proofErr w:type="spellStart"/>
      <w:r w:rsidRPr="00E046FD">
        <w:t>S,j</w:t>
      </w:r>
      <w:proofErr w:type="spellEnd"/>
      <w:r w:rsidRPr="00E046FD">
        <w:t>)</w:t>
      </w:r>
      <w:r w:rsidRPr="00E046FD">
        <w:br/>
        <w:t xml:space="preserve">    if </w:t>
      </w:r>
      <w:proofErr w:type="spellStart"/>
      <w:r w:rsidRPr="00E046FD">
        <w:t>ri</w:t>
      </w:r>
      <w:proofErr w:type="spellEnd"/>
      <w:r w:rsidRPr="00E046FD">
        <w:t>!=</w:t>
      </w:r>
      <w:proofErr w:type="spellStart"/>
      <w:r w:rsidRPr="00E046FD">
        <w:t>rj</w:t>
      </w:r>
      <w:proofErr w:type="spellEnd"/>
      <w:r w:rsidRPr="00E046FD">
        <w:t>:</w:t>
      </w:r>
      <w:r w:rsidRPr="00E046FD">
        <w:br/>
        <w:t xml:space="preserve">        S[</w:t>
      </w:r>
      <w:proofErr w:type="spellStart"/>
      <w:r w:rsidRPr="00E046FD">
        <w:t>rj</w:t>
      </w:r>
      <w:proofErr w:type="spellEnd"/>
      <w:r w:rsidRPr="00E046FD">
        <w:t xml:space="preserve">] = </w:t>
      </w:r>
      <w:proofErr w:type="spellStart"/>
      <w:r w:rsidRPr="00E046FD">
        <w:t>ri</w:t>
      </w:r>
      <w:proofErr w:type="spellEnd"/>
      <w:r w:rsidRPr="00E046FD">
        <w:br/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draw_maze</w:t>
      </w:r>
      <w:proofErr w:type="spellEnd"/>
      <w:r w:rsidRPr="00E046FD">
        <w:t>(</w:t>
      </w:r>
      <w:proofErr w:type="spellStart"/>
      <w:r w:rsidRPr="00E046FD">
        <w:t>walls,maze_rows,maze_cols,cell_nums</w:t>
      </w:r>
      <w:proofErr w:type="spellEnd"/>
      <w:r w:rsidRPr="00E046FD">
        <w:t>=False):</w:t>
      </w:r>
      <w:r w:rsidRPr="00E046FD">
        <w:br/>
        <w:t xml:space="preserve">    fig, ax = </w:t>
      </w:r>
      <w:proofErr w:type="spellStart"/>
      <w:r w:rsidRPr="00E046FD">
        <w:t>plt.subplots</w:t>
      </w:r>
      <w:proofErr w:type="spellEnd"/>
      <w:r w:rsidRPr="00E046FD">
        <w:t>()</w:t>
      </w:r>
      <w:r w:rsidRPr="00E046FD">
        <w:br/>
        <w:t xml:space="preserve">    for w in walls:</w:t>
      </w:r>
      <w:r w:rsidRPr="00E046FD">
        <w:br/>
        <w:t xml:space="preserve">        if w[1]-w[0] ==1: #vertical wall</w:t>
      </w:r>
      <w:r w:rsidRPr="00E046FD">
        <w:br/>
        <w:t xml:space="preserve">            x0 = (w[1]%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x1 = x0</w:t>
      </w:r>
      <w:r w:rsidRPr="00E046FD">
        <w:br/>
      </w:r>
      <w:r w:rsidRPr="00E046FD">
        <w:lastRenderedPageBreak/>
        <w:t xml:space="preserve">            y0 = (w[1]//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y1 = y0+1</w:t>
      </w:r>
      <w:r w:rsidRPr="00E046FD">
        <w:br/>
        <w:t xml:space="preserve">        else:#horizontal wall</w:t>
      </w:r>
      <w:r w:rsidRPr="00E046FD">
        <w:br/>
        <w:t xml:space="preserve">            x0 = (w[0]%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x1 = x0+1</w:t>
      </w:r>
      <w:r w:rsidRPr="00E046FD">
        <w:br/>
        <w:t xml:space="preserve">            y0 = (w[1]//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y1 = y0</w:t>
      </w:r>
      <w:r w:rsidRPr="00E046FD">
        <w:br/>
        <w:t xml:space="preserve">        </w:t>
      </w:r>
      <w:proofErr w:type="spellStart"/>
      <w:r w:rsidRPr="00E046FD">
        <w:t>ax.plot</w:t>
      </w:r>
      <w:proofErr w:type="spellEnd"/>
      <w:r w:rsidRPr="00E046FD">
        <w:t>([x0,x1],[y0,y1],linewidth=1,color='k')</w:t>
      </w:r>
      <w:r w:rsidRPr="00E046FD">
        <w:br/>
        <w:t xml:space="preserve">    </w:t>
      </w:r>
      <w:proofErr w:type="spellStart"/>
      <w:r w:rsidRPr="00E046FD">
        <w:t>sx</w:t>
      </w:r>
      <w:proofErr w:type="spellEnd"/>
      <w:r w:rsidRPr="00E046FD">
        <w:t xml:space="preserve"> = </w:t>
      </w:r>
      <w:proofErr w:type="spellStart"/>
      <w:r w:rsidRPr="00E046FD">
        <w:t>maze_cols</w:t>
      </w:r>
      <w:proofErr w:type="spellEnd"/>
      <w:r w:rsidRPr="00E046FD">
        <w:br/>
        <w:t xml:space="preserve">    </w:t>
      </w:r>
      <w:proofErr w:type="spellStart"/>
      <w:r w:rsidRPr="00E046FD">
        <w:t>sy</w:t>
      </w:r>
      <w:proofErr w:type="spellEnd"/>
      <w:r w:rsidRPr="00E046FD">
        <w:t xml:space="preserve"> = </w:t>
      </w:r>
      <w:proofErr w:type="spellStart"/>
      <w:r w:rsidRPr="00E046FD">
        <w:t>maze_rows</w:t>
      </w:r>
      <w:proofErr w:type="spellEnd"/>
      <w:r w:rsidRPr="00E046FD">
        <w:br/>
        <w:t xml:space="preserve">    </w:t>
      </w:r>
      <w:proofErr w:type="spellStart"/>
      <w:r w:rsidRPr="00E046FD">
        <w:t>ax.plot</w:t>
      </w:r>
      <w:proofErr w:type="spellEnd"/>
      <w:r w:rsidRPr="00E046FD">
        <w:t>([0,0,sx,sx,0],[0,sy,sy,0,0],linewidth=2,color='k')</w:t>
      </w:r>
      <w:r w:rsidRPr="00E046FD">
        <w:br/>
        <w:t xml:space="preserve">    if </w:t>
      </w:r>
      <w:proofErr w:type="spellStart"/>
      <w:r w:rsidRPr="00E046FD">
        <w:t>cell_nums</w:t>
      </w:r>
      <w:proofErr w:type="spellEnd"/>
      <w:r w:rsidRPr="00E046FD">
        <w:t>:</w:t>
      </w:r>
      <w:r w:rsidRPr="00E046FD">
        <w:br/>
        <w:t xml:space="preserve">        for r in range(</w:t>
      </w:r>
      <w:proofErr w:type="spellStart"/>
      <w:r w:rsidRPr="00E046FD">
        <w:t>maze_rows</w:t>
      </w:r>
      <w:proofErr w:type="spellEnd"/>
      <w:r w:rsidRPr="00E046FD">
        <w:t>):</w:t>
      </w:r>
      <w:r w:rsidRPr="00E046FD">
        <w:br/>
        <w:t xml:space="preserve">            for c in range(</w:t>
      </w:r>
      <w:proofErr w:type="spellStart"/>
      <w:r w:rsidRPr="00E046FD">
        <w:t>maze_cols</w:t>
      </w:r>
      <w:proofErr w:type="spellEnd"/>
      <w:r w:rsidRPr="00E046FD">
        <w:t>):</w:t>
      </w:r>
      <w:r w:rsidRPr="00E046FD">
        <w:br/>
        <w:t xml:space="preserve">                cell = c + r*</w:t>
      </w:r>
      <w:proofErr w:type="spellStart"/>
      <w:r w:rsidRPr="00E046FD">
        <w:t>maze_cols</w:t>
      </w:r>
      <w:proofErr w:type="spellEnd"/>
      <w:r w:rsidRPr="00E046FD">
        <w:br/>
        <w:t xml:space="preserve">                </w:t>
      </w:r>
      <w:proofErr w:type="spellStart"/>
      <w:r w:rsidRPr="00E046FD">
        <w:t>ax.text</w:t>
      </w:r>
      <w:proofErr w:type="spellEnd"/>
      <w:r w:rsidRPr="00E046FD">
        <w:t xml:space="preserve">((c+.5),(r+.5), </w:t>
      </w:r>
      <w:proofErr w:type="spellStart"/>
      <w:r w:rsidRPr="00E046FD">
        <w:t>str</w:t>
      </w:r>
      <w:proofErr w:type="spellEnd"/>
      <w:r w:rsidRPr="00E046FD">
        <w:t>(cell), size=10,</w:t>
      </w:r>
      <w:r w:rsidRPr="00E046FD">
        <w:br/>
        <w:t xml:space="preserve">                        ha="center", </w:t>
      </w:r>
      <w:proofErr w:type="spellStart"/>
      <w:r w:rsidRPr="00E046FD">
        <w:t>va</w:t>
      </w:r>
      <w:proofErr w:type="spellEnd"/>
      <w:r w:rsidRPr="00E046FD">
        <w:t>="center")</w:t>
      </w:r>
      <w:r w:rsidRPr="00E046FD">
        <w:br/>
        <w:t xml:space="preserve">    </w:t>
      </w:r>
      <w:proofErr w:type="spellStart"/>
      <w:r w:rsidRPr="00E046FD">
        <w:t>ax.axis</w:t>
      </w:r>
      <w:proofErr w:type="spellEnd"/>
      <w:r w:rsidRPr="00E046FD">
        <w:t>('off')</w:t>
      </w:r>
      <w:r w:rsidRPr="00E046FD">
        <w:br/>
        <w:t xml:space="preserve">    </w:t>
      </w:r>
      <w:proofErr w:type="spellStart"/>
      <w:r w:rsidRPr="00E046FD">
        <w:t>ax.set_aspect</w:t>
      </w:r>
      <w:proofErr w:type="spellEnd"/>
      <w:r w:rsidRPr="00E046FD">
        <w:t>(1.0)</w:t>
      </w:r>
      <w:r w:rsidRPr="00E046FD">
        <w:br/>
      </w:r>
      <w:r w:rsidRPr="00E046FD">
        <w:br/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wall_list</w:t>
      </w:r>
      <w:proofErr w:type="spellEnd"/>
      <w:r w:rsidRPr="00E046FD">
        <w:t>(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):</w:t>
      </w:r>
      <w:r w:rsidRPr="00E046FD">
        <w:br/>
        <w:t xml:space="preserve">    # Creates a list with all the walls in the maze</w:t>
      </w:r>
      <w:r w:rsidRPr="00E046FD">
        <w:br/>
      </w:r>
      <w:r w:rsidRPr="00E046FD">
        <w:lastRenderedPageBreak/>
        <w:t xml:space="preserve">    w =[]</w:t>
      </w:r>
      <w:r w:rsidRPr="00E046FD">
        <w:br/>
        <w:t xml:space="preserve">    for r in range(</w:t>
      </w:r>
      <w:proofErr w:type="spellStart"/>
      <w:r w:rsidRPr="00E046FD">
        <w:t>maze_rows</w:t>
      </w:r>
      <w:proofErr w:type="spellEnd"/>
      <w:r w:rsidRPr="00E046FD">
        <w:t>):</w:t>
      </w:r>
      <w:r w:rsidRPr="00E046FD">
        <w:br/>
        <w:t xml:space="preserve">        for c in range(</w:t>
      </w:r>
      <w:proofErr w:type="spellStart"/>
      <w:r w:rsidRPr="00E046FD">
        <w:t>maze_cols</w:t>
      </w:r>
      <w:proofErr w:type="spellEnd"/>
      <w:r w:rsidRPr="00E046FD">
        <w:t>):</w:t>
      </w:r>
      <w:r w:rsidRPr="00E046FD">
        <w:br/>
        <w:t xml:space="preserve">            cell = c + r*</w:t>
      </w:r>
      <w:proofErr w:type="spellStart"/>
      <w:r w:rsidRPr="00E046FD">
        <w:t>maze_cols</w:t>
      </w:r>
      <w:proofErr w:type="spellEnd"/>
      <w:r w:rsidRPr="00E046FD">
        <w:br/>
        <w:t xml:space="preserve">            if c!=maze_cols-1:</w:t>
      </w:r>
      <w:r w:rsidRPr="00E046FD">
        <w:br/>
        <w:t xml:space="preserve">                </w:t>
      </w:r>
      <w:proofErr w:type="spellStart"/>
      <w:r w:rsidRPr="00E046FD">
        <w:t>w.append</w:t>
      </w:r>
      <w:proofErr w:type="spellEnd"/>
      <w:r w:rsidRPr="00E046FD">
        <w:t>([cell,cell+1])</w:t>
      </w:r>
      <w:r w:rsidRPr="00E046FD">
        <w:br/>
        <w:t xml:space="preserve">            if r!=maze_rows-1:</w:t>
      </w:r>
      <w:r w:rsidRPr="00E046FD">
        <w:br/>
        <w:t xml:space="preserve">                </w:t>
      </w:r>
      <w:proofErr w:type="spellStart"/>
      <w:r w:rsidRPr="00E046FD">
        <w:t>w.append</w:t>
      </w:r>
      <w:proofErr w:type="spellEnd"/>
      <w:r w:rsidRPr="00E046FD">
        <w:t>([</w:t>
      </w:r>
      <w:proofErr w:type="spellStart"/>
      <w:r w:rsidRPr="00E046FD">
        <w:t>cell,cell+maze_cols</w:t>
      </w:r>
      <w:proofErr w:type="spellEnd"/>
      <w:r w:rsidRPr="00E046FD">
        <w:t>])</w:t>
      </w:r>
      <w:r w:rsidRPr="00E046FD">
        <w:br/>
        <w:t xml:space="preserve">    return w</w:t>
      </w:r>
      <w:r w:rsidRPr="00E046FD">
        <w:br/>
      </w:r>
      <w:r w:rsidRPr="00E046FD">
        <w:br/>
        <w:t>#builds maze with union by size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buildMaze_with_union_by_size</w:t>
      </w:r>
      <w:proofErr w:type="spellEnd"/>
      <w:r w:rsidRPr="00E046FD">
        <w:t>(</w:t>
      </w:r>
      <w:proofErr w:type="spellStart"/>
      <w:r w:rsidRPr="00E046FD">
        <w:t>cells,G,mirror</w:t>
      </w:r>
      <w:proofErr w:type="spellEnd"/>
      <w:r w:rsidRPr="00E046FD">
        <w:t>=False):</w:t>
      </w:r>
      <w:r w:rsidRPr="00E046FD">
        <w:br/>
        <w:t xml:space="preserve">    count = 0</w:t>
      </w:r>
      <w:r w:rsidRPr="00E046FD">
        <w:br/>
        <w:t xml:space="preserve">    while cells!=count and </w:t>
      </w:r>
      <w:proofErr w:type="spellStart"/>
      <w:r w:rsidRPr="00E046FD">
        <w:t>numSets</w:t>
      </w:r>
      <w:proofErr w:type="spellEnd"/>
      <w:r w:rsidRPr="00E046FD">
        <w:t>(S)&gt;1:</w:t>
      </w:r>
      <w:r w:rsidRPr="00E046FD">
        <w:br/>
        <w:t xml:space="preserve">        #d is a random integer in range of walls</w:t>
      </w:r>
      <w:r w:rsidRPr="00E046FD">
        <w:br/>
        <w:t xml:space="preserve">        d = </w:t>
      </w:r>
      <w:proofErr w:type="spellStart"/>
      <w:r w:rsidRPr="00E046FD">
        <w:t>random.randint</w:t>
      </w:r>
      <w:proofErr w:type="spellEnd"/>
      <w:r w:rsidRPr="00E046FD">
        <w:t xml:space="preserve">(0, </w:t>
      </w:r>
      <w:proofErr w:type="spellStart"/>
      <w:r w:rsidRPr="00E046FD">
        <w:t>len</w:t>
      </w:r>
      <w:proofErr w:type="spellEnd"/>
      <w:r w:rsidRPr="00E046FD">
        <w:t>(walls) - 1)</w:t>
      </w:r>
      <w:r w:rsidRPr="00E046FD">
        <w:br/>
      </w:r>
      <w:r w:rsidRPr="00E046FD">
        <w:br/>
        <w:t xml:space="preserve">        #wall is an list location in walls at d</w:t>
      </w:r>
      <w:r w:rsidRPr="00E046FD">
        <w:br/>
        <w:t xml:space="preserve">        wall = walls[d]</w:t>
      </w:r>
      <w:r w:rsidRPr="00E046FD">
        <w:br/>
        <w:t xml:space="preserve">        #grabs coordinates for cells</w:t>
      </w:r>
      <w:r w:rsidRPr="00E046FD">
        <w:br/>
        <w:t xml:space="preserve">        c1 = wall[0]</w:t>
      </w:r>
      <w:r w:rsidRPr="00E046FD">
        <w:br/>
        <w:t xml:space="preserve">        c2 = wall[1]</w:t>
      </w:r>
      <w:r w:rsidRPr="00E046FD">
        <w:br/>
        <w:t xml:space="preserve">        #if not in same set</w:t>
      </w:r>
      <w:r w:rsidRPr="00E046FD">
        <w:br/>
      </w:r>
      <w:r w:rsidRPr="00E046FD">
        <w:lastRenderedPageBreak/>
        <w:t xml:space="preserve">        if </w:t>
      </w:r>
      <w:proofErr w:type="spellStart"/>
      <w:r w:rsidRPr="00E046FD">
        <w:t>find_c</w:t>
      </w:r>
      <w:proofErr w:type="spellEnd"/>
      <w:r w:rsidRPr="00E046FD">
        <w:t xml:space="preserve">(S,c1)!= </w:t>
      </w:r>
      <w:proofErr w:type="spellStart"/>
      <w:r w:rsidRPr="00E046FD">
        <w:t>find_c</w:t>
      </w:r>
      <w:proofErr w:type="spellEnd"/>
      <w:r w:rsidRPr="00E046FD">
        <w:t>(S,c2):</w:t>
      </w:r>
      <w:r w:rsidRPr="00E046FD">
        <w:br/>
        <w:t xml:space="preserve">            #puts </w:t>
      </w:r>
      <w:proofErr w:type="spellStart"/>
      <w:r w:rsidRPr="00E046FD">
        <w:t>adjaceny</w:t>
      </w:r>
      <w:proofErr w:type="spellEnd"/>
      <w:r w:rsidRPr="00E046FD">
        <w:t xml:space="preserve"> list in order</w:t>
      </w:r>
      <w:r w:rsidRPr="00E046FD">
        <w:br/>
        <w:t xml:space="preserve">            if c1&lt;c2 and c2 not in G[c1]:</w:t>
      </w:r>
      <w:r w:rsidRPr="00E046FD">
        <w:br/>
        <w:t xml:space="preserve">                G[c1].append(c2)</w:t>
      </w:r>
      <w:r w:rsidRPr="00E046FD">
        <w:br/>
        <w:t xml:space="preserve">                G[c2].append(c1)</w:t>
      </w:r>
      <w:r w:rsidRPr="00E046FD">
        <w:br/>
        <w:t xml:space="preserve">                if mirror is not False:</w:t>
      </w:r>
      <w:r w:rsidRPr="00E046FD">
        <w:br/>
        <w:t xml:space="preserve">                    </w:t>
      </w:r>
      <w:proofErr w:type="spellStart"/>
      <w:r w:rsidRPr="00E046FD">
        <w:t>walls.pop</w:t>
      </w:r>
      <w:proofErr w:type="spellEnd"/>
      <w:r w:rsidRPr="00E046FD">
        <w:t>(d)#remove wall</w:t>
      </w:r>
      <w:r w:rsidRPr="00E046FD">
        <w:br/>
        <w:t xml:space="preserve">            </w:t>
      </w:r>
      <w:proofErr w:type="spellStart"/>
      <w:r w:rsidRPr="00E046FD">
        <w:t>union_by_size</w:t>
      </w:r>
      <w:proofErr w:type="spellEnd"/>
      <w:r w:rsidRPr="00E046FD">
        <w:t>(S,c1,c2) #make part of same set</w:t>
      </w:r>
      <w:r w:rsidRPr="00E046FD">
        <w:br/>
        <w:t xml:space="preserve">            count+=1</w:t>
      </w:r>
      <w:r w:rsidRPr="00E046FD">
        <w:br/>
        <w:t xml:space="preserve">            d+=1</w:t>
      </w:r>
      <w:r w:rsidRPr="00E046FD">
        <w:br/>
        <w:t xml:space="preserve">    #returns the walls remaining</w:t>
      </w:r>
      <w:r w:rsidRPr="00E046FD">
        <w:br/>
        <w:t xml:space="preserve">    #used to draw later</w:t>
      </w:r>
      <w:r w:rsidRPr="00E046FD">
        <w:br/>
        <w:t xml:space="preserve">    global walls2</w:t>
      </w:r>
      <w:r w:rsidRPr="00E046FD">
        <w:br/>
        <w:t xml:space="preserve">    walls2=walls</w:t>
      </w:r>
      <w:r w:rsidRPr="00E046FD">
        <w:br/>
        <w:t xml:space="preserve">    return G</w:t>
      </w:r>
      <w:r w:rsidRPr="00E046FD">
        <w:br/>
      </w:r>
      <w:r w:rsidRPr="00E046FD">
        <w:br/>
        <w:t>#builds maze with standard union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buildMaze</w:t>
      </w:r>
      <w:proofErr w:type="spellEnd"/>
      <w:r w:rsidRPr="00E046FD">
        <w:t>(</w:t>
      </w:r>
      <w:proofErr w:type="spellStart"/>
      <w:r w:rsidRPr="00E046FD">
        <w:t>cells,G,mirror</w:t>
      </w:r>
      <w:proofErr w:type="spellEnd"/>
      <w:r w:rsidRPr="00E046FD">
        <w:t>=False):</w:t>
      </w:r>
      <w:r w:rsidRPr="00E046FD">
        <w:br/>
        <w:t xml:space="preserve">    count = 0</w:t>
      </w:r>
      <w:r w:rsidRPr="00E046FD">
        <w:br/>
      </w:r>
      <w:r w:rsidRPr="00E046FD">
        <w:br/>
        <w:t xml:space="preserve">    while cells!=count and </w:t>
      </w:r>
      <w:proofErr w:type="spellStart"/>
      <w:r w:rsidRPr="00E046FD">
        <w:t>numSets</w:t>
      </w:r>
      <w:proofErr w:type="spellEnd"/>
      <w:r w:rsidRPr="00E046FD">
        <w:t>(S)&gt;1:</w:t>
      </w:r>
      <w:r w:rsidRPr="00E046FD">
        <w:br/>
        <w:t xml:space="preserve">        #d is a random integer in range of walls</w:t>
      </w:r>
      <w:r w:rsidRPr="00E046FD">
        <w:br/>
        <w:t xml:space="preserve">        d = </w:t>
      </w:r>
      <w:proofErr w:type="spellStart"/>
      <w:r w:rsidRPr="00E046FD">
        <w:t>random.randint</w:t>
      </w:r>
      <w:proofErr w:type="spellEnd"/>
      <w:r w:rsidRPr="00E046FD">
        <w:t xml:space="preserve">(0, </w:t>
      </w:r>
      <w:proofErr w:type="spellStart"/>
      <w:r w:rsidRPr="00E046FD">
        <w:t>len</w:t>
      </w:r>
      <w:proofErr w:type="spellEnd"/>
      <w:r w:rsidRPr="00E046FD">
        <w:t>(walls) - 1)</w:t>
      </w:r>
      <w:r w:rsidRPr="00E046FD">
        <w:br/>
      </w:r>
      <w:r w:rsidRPr="00E046FD">
        <w:lastRenderedPageBreak/>
        <w:t xml:space="preserve">        #wall is an list location in walls at d</w:t>
      </w:r>
      <w:r w:rsidRPr="00E046FD">
        <w:br/>
        <w:t xml:space="preserve">        wall = walls[d]</w:t>
      </w:r>
      <w:r w:rsidRPr="00E046FD">
        <w:br/>
        <w:t xml:space="preserve">        #grabs coordinates for cells</w:t>
      </w:r>
      <w:r w:rsidRPr="00E046FD">
        <w:br/>
        <w:t xml:space="preserve">        c1 = wall[0]</w:t>
      </w:r>
      <w:r w:rsidRPr="00E046FD">
        <w:br/>
        <w:t xml:space="preserve">        c2 = wall[1]</w:t>
      </w:r>
      <w:r w:rsidRPr="00E046FD">
        <w:br/>
        <w:t xml:space="preserve">        #if not in same set</w:t>
      </w:r>
      <w:r w:rsidRPr="00E046FD">
        <w:br/>
        <w:t xml:space="preserve">        if find(S,c1)!= find(S,c2):</w:t>
      </w:r>
      <w:r w:rsidRPr="00E046FD">
        <w:br/>
        <w:t xml:space="preserve">            # puts </w:t>
      </w:r>
      <w:proofErr w:type="spellStart"/>
      <w:r w:rsidRPr="00E046FD">
        <w:t>adjaceny</w:t>
      </w:r>
      <w:proofErr w:type="spellEnd"/>
      <w:r w:rsidRPr="00E046FD">
        <w:t xml:space="preserve"> list in order</w:t>
      </w:r>
      <w:r w:rsidRPr="00E046FD">
        <w:br/>
        <w:t xml:space="preserve">            if c1 &lt; c2 and c2 not in G[c1]:</w:t>
      </w:r>
      <w:r w:rsidRPr="00E046FD">
        <w:br/>
        <w:t xml:space="preserve">                G[c1].append(c2)</w:t>
      </w:r>
      <w:r w:rsidRPr="00E046FD">
        <w:br/>
        <w:t xml:space="preserve">                if mirror:</w:t>
      </w:r>
      <w:r w:rsidRPr="00E046FD">
        <w:br/>
        <w:t xml:space="preserve">                    G[c2].append(c1)</w:t>
      </w:r>
      <w:r w:rsidRPr="00E046FD">
        <w:br/>
        <w:t xml:space="preserve">                    </w:t>
      </w:r>
      <w:proofErr w:type="spellStart"/>
      <w:r w:rsidRPr="00E046FD">
        <w:t>walls.pop</w:t>
      </w:r>
      <w:proofErr w:type="spellEnd"/>
      <w:r w:rsidRPr="00E046FD">
        <w:t>(d)#remove wall</w:t>
      </w:r>
      <w:r w:rsidRPr="00E046FD">
        <w:br/>
        <w:t xml:space="preserve">            union(S, c1, c2)  # make part of same set</w:t>
      </w:r>
      <w:r w:rsidRPr="00E046FD">
        <w:br/>
        <w:t xml:space="preserve">            count += 1</w:t>
      </w:r>
      <w:r w:rsidRPr="00E046FD">
        <w:br/>
        <w:t xml:space="preserve">            d += 1</w:t>
      </w:r>
      <w:r w:rsidRPr="00E046FD">
        <w:br/>
        <w:t xml:space="preserve">    global walls2</w:t>
      </w:r>
      <w:r w:rsidRPr="00E046FD">
        <w:br/>
        <w:t xml:space="preserve">    </w:t>
      </w:r>
      <w:proofErr w:type="spellStart"/>
      <w:r w:rsidRPr="00E046FD">
        <w:t>walls2</w:t>
      </w:r>
      <w:proofErr w:type="spellEnd"/>
      <w:r w:rsidRPr="00E046FD">
        <w:t xml:space="preserve"> = walls</w:t>
      </w:r>
      <w:r w:rsidRPr="00E046FD">
        <w:br/>
        <w:t xml:space="preserve">    return G</w:t>
      </w:r>
      <w:r w:rsidRPr="00E046FD">
        <w:br/>
      </w:r>
      <w:r w:rsidRPr="00E046FD">
        <w:br/>
        <w:t>#breadth first search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BFS(</w:t>
      </w:r>
      <w:proofErr w:type="spellStart"/>
      <w:r w:rsidRPr="00E046FD">
        <w:t>AL,v,target</w:t>
      </w:r>
      <w:proofErr w:type="spellEnd"/>
      <w:r w:rsidRPr="00E046FD">
        <w:t>):</w:t>
      </w:r>
      <w:r w:rsidRPr="00E046FD">
        <w:br/>
        <w:t xml:space="preserve">    #stores </w:t>
      </w:r>
      <w:proofErr w:type="spellStart"/>
      <w:r w:rsidRPr="00E046FD">
        <w:t>visitied</w:t>
      </w:r>
      <w:proofErr w:type="spellEnd"/>
      <w:r w:rsidRPr="00E046FD">
        <w:t xml:space="preserve"> vertices</w:t>
      </w:r>
      <w:r w:rsidRPr="00E046FD">
        <w:br/>
      </w:r>
      <w:r w:rsidRPr="00E046FD">
        <w:lastRenderedPageBreak/>
        <w:t xml:space="preserve">    visited=[]</w:t>
      </w:r>
      <w:r w:rsidRPr="00E046FD">
        <w:br/>
        <w:t xml:space="preserve">    #queue</w:t>
      </w:r>
      <w:r w:rsidRPr="00E046FD">
        <w:br/>
        <w:t xml:space="preserve">    queue=[[v]]</w:t>
      </w:r>
      <w:r w:rsidRPr="00E046FD">
        <w:br/>
        <w:t xml:space="preserve">    #vertex v is start</w:t>
      </w:r>
      <w:r w:rsidRPr="00E046FD">
        <w:br/>
        <w:t xml:space="preserve">    #target is last cell in top right corner</w:t>
      </w:r>
      <w:r w:rsidRPr="00E046FD">
        <w:br/>
        <w:t xml:space="preserve">    if v == target:</w:t>
      </w:r>
      <w:r w:rsidRPr="00E046FD">
        <w:br/>
        <w:t xml:space="preserve">        return queue</w:t>
      </w:r>
      <w:r w:rsidRPr="00E046FD">
        <w:br/>
        <w:t xml:space="preserve">    while queue:</w:t>
      </w:r>
      <w:r w:rsidRPr="00E046FD">
        <w:br/>
        <w:t xml:space="preserve">        path=</w:t>
      </w:r>
      <w:proofErr w:type="spellStart"/>
      <w:r w:rsidRPr="00E046FD">
        <w:t>queue.pop</w:t>
      </w:r>
      <w:proofErr w:type="spellEnd"/>
      <w:r w:rsidRPr="00E046FD">
        <w:t>(0)</w:t>
      </w:r>
      <w:r w:rsidRPr="00E046FD">
        <w:br/>
        <w:t xml:space="preserve">        last=path[-1]</w:t>
      </w:r>
      <w:r w:rsidRPr="00E046FD">
        <w:br/>
        <w:t xml:space="preserve">        #if last element in path has not been visited, add to list</w:t>
      </w:r>
      <w:r w:rsidRPr="00E046FD">
        <w:br/>
        <w:t xml:space="preserve">        if last not in visited:</w:t>
      </w:r>
      <w:r w:rsidRPr="00E046FD">
        <w:br/>
        <w:t xml:space="preserve">            </w:t>
      </w:r>
      <w:proofErr w:type="spellStart"/>
      <w:r w:rsidRPr="00E046FD">
        <w:t>adj</w:t>
      </w:r>
      <w:proofErr w:type="spellEnd"/>
      <w:r w:rsidRPr="00E046FD">
        <w:t>=AL[last]</w:t>
      </w:r>
      <w:r w:rsidRPr="00E046FD">
        <w:br/>
        <w:t xml:space="preserve">            #goes through </w:t>
      </w:r>
      <w:proofErr w:type="spellStart"/>
      <w:r w:rsidRPr="00E046FD">
        <w:t>adj</w:t>
      </w:r>
      <w:proofErr w:type="spellEnd"/>
      <w:r w:rsidRPr="00E046FD">
        <w:t xml:space="preserve"> and creates visit that is </w:t>
      </w:r>
      <w:proofErr w:type="spellStart"/>
      <w:r w:rsidRPr="00E046FD">
        <w:t>len</w:t>
      </w:r>
      <w:proofErr w:type="spellEnd"/>
      <w:r w:rsidRPr="00E046FD">
        <w:t xml:space="preserve"> of path</w:t>
      </w:r>
      <w:r w:rsidRPr="00E046FD">
        <w:br/>
        <w:t xml:space="preserve">            for </w:t>
      </w:r>
      <w:proofErr w:type="spellStart"/>
      <w:r w:rsidRPr="00E046FD">
        <w:t>i</w:t>
      </w:r>
      <w:proofErr w:type="spellEnd"/>
      <w:r w:rsidRPr="00E046FD">
        <w:t xml:space="preserve"> in </w:t>
      </w:r>
      <w:proofErr w:type="spellStart"/>
      <w:r w:rsidRPr="00E046FD">
        <w:t>adj</w:t>
      </w:r>
      <w:proofErr w:type="spellEnd"/>
      <w:r w:rsidRPr="00E046FD">
        <w:t>:</w:t>
      </w:r>
      <w:r w:rsidRPr="00E046FD">
        <w:br/>
        <w:t xml:space="preserve">                visit=list(path)</w:t>
      </w:r>
      <w:r w:rsidRPr="00E046FD">
        <w:br/>
        <w:t xml:space="preserve">                #appends to visit</w:t>
      </w:r>
      <w:r w:rsidRPr="00E046FD">
        <w:br/>
        <w:t xml:space="preserve">                </w:t>
      </w:r>
      <w:proofErr w:type="spellStart"/>
      <w:r w:rsidRPr="00E046FD">
        <w:t>visit.append</w:t>
      </w:r>
      <w:proofErr w:type="spellEnd"/>
      <w:r w:rsidRPr="00E046FD">
        <w:t>(</w:t>
      </w:r>
      <w:proofErr w:type="spellStart"/>
      <w:r w:rsidRPr="00E046FD">
        <w:t>i</w:t>
      </w:r>
      <w:proofErr w:type="spellEnd"/>
      <w:r w:rsidRPr="00E046FD">
        <w:t>)</w:t>
      </w:r>
      <w:r w:rsidRPr="00E046FD">
        <w:br/>
        <w:t xml:space="preserve">                </w:t>
      </w:r>
      <w:proofErr w:type="spellStart"/>
      <w:r w:rsidRPr="00E046FD">
        <w:t>queue.append</w:t>
      </w:r>
      <w:proofErr w:type="spellEnd"/>
      <w:r w:rsidRPr="00E046FD">
        <w:t>(visit)</w:t>
      </w:r>
      <w:r w:rsidRPr="00E046FD">
        <w:br/>
        <w:t xml:space="preserve">                #if target element reached, just append</w:t>
      </w:r>
      <w:r w:rsidRPr="00E046FD">
        <w:br/>
        <w:t xml:space="preserve">                if </w:t>
      </w:r>
      <w:proofErr w:type="spellStart"/>
      <w:r w:rsidRPr="00E046FD">
        <w:t>i</w:t>
      </w:r>
      <w:proofErr w:type="spellEnd"/>
      <w:r w:rsidRPr="00E046FD">
        <w:t xml:space="preserve"> ==target:</w:t>
      </w:r>
      <w:r w:rsidRPr="00E046FD">
        <w:br/>
        <w:t xml:space="preserve">                    return visit</w:t>
      </w:r>
      <w:r w:rsidRPr="00E046FD">
        <w:br/>
        <w:t xml:space="preserve">            #adds to visited items</w:t>
      </w:r>
      <w:r w:rsidRPr="00E046FD">
        <w:br/>
      </w:r>
      <w:r w:rsidRPr="00E046FD">
        <w:lastRenderedPageBreak/>
        <w:t xml:space="preserve">            </w:t>
      </w:r>
      <w:proofErr w:type="spellStart"/>
      <w:r w:rsidRPr="00E046FD">
        <w:t>visited.append</w:t>
      </w:r>
      <w:proofErr w:type="spellEnd"/>
      <w:r w:rsidRPr="00E046FD">
        <w:t>(last)</w:t>
      </w:r>
      <w:r w:rsidRPr="00E046FD">
        <w:br/>
      </w:r>
      <w:r w:rsidRPr="00E046FD">
        <w:br/>
        <w:t>#recursive version of DFS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DFS_recursive</w:t>
      </w:r>
      <w:proofErr w:type="spellEnd"/>
      <w:r w:rsidRPr="00E046FD">
        <w:t xml:space="preserve">(AL, </w:t>
      </w:r>
      <w:proofErr w:type="spellStart"/>
      <w:r w:rsidRPr="00E046FD">
        <w:t>vertex,destination,path</w:t>
      </w:r>
      <w:proofErr w:type="spellEnd"/>
      <w:r w:rsidRPr="00E046FD">
        <w:t>=[]):</w:t>
      </w:r>
      <w:r w:rsidRPr="00E046FD">
        <w:br/>
        <w:t xml:space="preserve">    # used to keep track of whether or not the vertex is found</w:t>
      </w:r>
      <w:r w:rsidRPr="00E046FD">
        <w:br/>
        <w:t xml:space="preserve">    flag = True</w:t>
      </w:r>
      <w:r w:rsidRPr="00E046FD">
        <w:br/>
        <w:t xml:space="preserve">    # adds vertex to path</w:t>
      </w:r>
      <w:r w:rsidRPr="00E046FD">
        <w:br/>
        <w:t xml:space="preserve">    </w:t>
      </w:r>
      <w:proofErr w:type="spellStart"/>
      <w:r w:rsidRPr="00E046FD">
        <w:t>path</w:t>
      </w:r>
      <w:proofErr w:type="spellEnd"/>
      <w:r w:rsidRPr="00E046FD">
        <w:t xml:space="preserve"> += [vertex]</w:t>
      </w:r>
      <w:r w:rsidRPr="00E046FD">
        <w:br/>
        <w:t xml:space="preserve">    # goes through length of adjacency list</w:t>
      </w:r>
      <w:r w:rsidRPr="00E046FD">
        <w:br/>
        <w:t xml:space="preserve">    for </w:t>
      </w:r>
      <w:proofErr w:type="spellStart"/>
      <w:r w:rsidRPr="00E046FD">
        <w:t>i</w:t>
      </w:r>
      <w:proofErr w:type="spellEnd"/>
      <w:r w:rsidRPr="00E046FD">
        <w:t xml:space="preserve"> in AL[vertex]:</w:t>
      </w:r>
      <w:r w:rsidRPr="00E046FD">
        <w:br/>
        <w:t xml:space="preserve">        #if destination found at vertex return path</w:t>
      </w:r>
      <w:r w:rsidRPr="00E046FD">
        <w:br/>
        <w:t xml:space="preserve">        if vertex == destination:</w:t>
      </w:r>
      <w:r w:rsidRPr="00E046FD">
        <w:br/>
        <w:t xml:space="preserve">            flag = False</w:t>
      </w:r>
      <w:r w:rsidRPr="00E046FD">
        <w:br/>
        <w:t xml:space="preserve">            return path</w:t>
      </w:r>
      <w:r w:rsidRPr="00E046FD">
        <w:br/>
        <w:t xml:space="preserve">        #recursively calls if </w:t>
      </w:r>
      <w:proofErr w:type="spellStart"/>
      <w:r w:rsidRPr="00E046FD">
        <w:t>i</w:t>
      </w:r>
      <w:proofErr w:type="spellEnd"/>
      <w:r w:rsidRPr="00E046FD">
        <w:t xml:space="preserve"> not in path and flag is true</w:t>
      </w:r>
      <w:r w:rsidRPr="00E046FD">
        <w:br/>
        <w:t xml:space="preserve">        if not </w:t>
      </w:r>
      <w:proofErr w:type="spellStart"/>
      <w:r w:rsidRPr="00E046FD">
        <w:t>i</w:t>
      </w:r>
      <w:proofErr w:type="spellEnd"/>
      <w:r w:rsidRPr="00E046FD">
        <w:t xml:space="preserve"> in path and flag:</w:t>
      </w:r>
      <w:r w:rsidRPr="00E046FD">
        <w:br/>
        <w:t xml:space="preserve">            path = </w:t>
      </w:r>
      <w:proofErr w:type="spellStart"/>
      <w:r w:rsidRPr="00E046FD">
        <w:t>DFS_recursive</w:t>
      </w:r>
      <w:proofErr w:type="spellEnd"/>
      <w:r w:rsidRPr="00E046FD">
        <w:t xml:space="preserve">(AL, </w:t>
      </w:r>
      <w:proofErr w:type="spellStart"/>
      <w:r w:rsidRPr="00E046FD">
        <w:t>i</w:t>
      </w:r>
      <w:proofErr w:type="spellEnd"/>
      <w:r w:rsidRPr="00E046FD">
        <w:t>, destination, path)</w:t>
      </w:r>
      <w:r w:rsidRPr="00E046FD">
        <w:br/>
        <w:t xml:space="preserve">            # checks if the last item in the path is the destination</w:t>
      </w:r>
      <w:r w:rsidRPr="00E046FD">
        <w:br/>
        <w:t xml:space="preserve">            if path[-1] == destination:</w:t>
      </w:r>
      <w:r w:rsidRPr="00E046FD">
        <w:br/>
        <w:t xml:space="preserve">                return path</w:t>
      </w:r>
      <w:r w:rsidRPr="00E046FD">
        <w:br/>
        <w:t xml:space="preserve">            else:</w:t>
      </w:r>
      <w:r w:rsidRPr="00E046FD">
        <w:br/>
        <w:t xml:space="preserve">                #if doesn't lead to path</w:t>
      </w:r>
      <w:r w:rsidRPr="00E046FD">
        <w:br/>
        <w:t xml:space="preserve">                </w:t>
      </w:r>
      <w:proofErr w:type="spellStart"/>
      <w:r w:rsidRPr="00E046FD">
        <w:t>path.pop</w:t>
      </w:r>
      <w:proofErr w:type="spellEnd"/>
      <w:r w:rsidRPr="00E046FD">
        <w:t>(-1)</w:t>
      </w:r>
      <w:r w:rsidRPr="00E046FD">
        <w:br/>
      </w:r>
      <w:r w:rsidRPr="00E046FD">
        <w:lastRenderedPageBreak/>
        <w:t xml:space="preserve">    return path</w:t>
      </w:r>
      <w:r w:rsidRPr="00E046FD">
        <w:br/>
      </w:r>
      <w:r w:rsidRPr="00E046FD">
        <w:br/>
        <w:t>#iterative version of depth first search</w:t>
      </w:r>
      <w:r w:rsidRPr="00E046FD">
        <w:br/>
        <w:t>#uses stack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DFS_iterative</w:t>
      </w:r>
      <w:proofErr w:type="spellEnd"/>
      <w:r w:rsidRPr="00E046FD">
        <w:t xml:space="preserve">(AL, </w:t>
      </w:r>
      <w:proofErr w:type="spellStart"/>
      <w:r w:rsidRPr="00E046FD">
        <w:t>start,destination</w:t>
      </w:r>
      <w:proofErr w:type="spellEnd"/>
      <w:r w:rsidRPr="00E046FD">
        <w:t>):</w:t>
      </w:r>
      <w:r w:rsidRPr="00E046FD">
        <w:br/>
        <w:t xml:space="preserve">    visited = []</w:t>
      </w:r>
      <w:r w:rsidRPr="00E046FD">
        <w:br/>
        <w:t xml:space="preserve">    stack = [[start]]</w:t>
      </w:r>
      <w:r w:rsidRPr="00E046FD">
        <w:br/>
        <w:t xml:space="preserve">    if start == destination:</w:t>
      </w:r>
      <w:r w:rsidRPr="00E046FD">
        <w:br/>
        <w:t xml:space="preserve">        return stack</w:t>
      </w:r>
      <w:r w:rsidRPr="00E046FD">
        <w:br/>
        <w:t xml:space="preserve">    #while stack not empty</w:t>
      </w:r>
      <w:r w:rsidRPr="00E046FD">
        <w:br/>
        <w:t xml:space="preserve">    while stack:</w:t>
      </w:r>
      <w:r w:rsidRPr="00E046FD">
        <w:br/>
        <w:t xml:space="preserve">        path = </w:t>
      </w:r>
      <w:proofErr w:type="spellStart"/>
      <w:r w:rsidRPr="00E046FD">
        <w:t>stack.pop</w:t>
      </w:r>
      <w:proofErr w:type="spellEnd"/>
      <w:r w:rsidRPr="00E046FD">
        <w:t>(0)</w:t>
      </w:r>
      <w:r w:rsidRPr="00E046FD">
        <w:br/>
        <w:t xml:space="preserve">        #last is the last item in path</w:t>
      </w:r>
      <w:r w:rsidRPr="00E046FD">
        <w:br/>
        <w:t xml:space="preserve">        last = path[-1]</w:t>
      </w:r>
      <w:r w:rsidRPr="00E046FD">
        <w:br/>
        <w:t xml:space="preserve">        #same as BFS only with stack</w:t>
      </w:r>
      <w:r w:rsidRPr="00E046FD">
        <w:br/>
        <w:t xml:space="preserve">        if last not in visited:</w:t>
      </w:r>
      <w:r w:rsidRPr="00E046FD">
        <w:br/>
        <w:t xml:space="preserve">            </w:t>
      </w:r>
      <w:proofErr w:type="spellStart"/>
      <w:r w:rsidRPr="00E046FD">
        <w:t>adj</w:t>
      </w:r>
      <w:proofErr w:type="spellEnd"/>
      <w:r w:rsidRPr="00E046FD">
        <w:t xml:space="preserve"> = AL[last]</w:t>
      </w:r>
      <w:r w:rsidRPr="00E046FD">
        <w:br/>
        <w:t xml:space="preserve">            for </w:t>
      </w:r>
      <w:proofErr w:type="spellStart"/>
      <w:r w:rsidRPr="00E046FD">
        <w:t>i</w:t>
      </w:r>
      <w:proofErr w:type="spellEnd"/>
      <w:r w:rsidRPr="00E046FD">
        <w:t xml:space="preserve"> in </w:t>
      </w:r>
      <w:proofErr w:type="spellStart"/>
      <w:r w:rsidRPr="00E046FD">
        <w:t>adj</w:t>
      </w:r>
      <w:proofErr w:type="spellEnd"/>
      <w:r w:rsidRPr="00E046FD">
        <w:t>:</w:t>
      </w:r>
      <w:r w:rsidRPr="00E046FD">
        <w:br/>
        <w:t xml:space="preserve">                visit = list(path)</w:t>
      </w:r>
      <w:r w:rsidRPr="00E046FD">
        <w:br/>
        <w:t xml:space="preserve">                </w:t>
      </w:r>
      <w:proofErr w:type="spellStart"/>
      <w:r w:rsidRPr="00E046FD">
        <w:t>visit.append</w:t>
      </w:r>
      <w:proofErr w:type="spellEnd"/>
      <w:r w:rsidRPr="00E046FD">
        <w:t>(</w:t>
      </w:r>
      <w:proofErr w:type="spellStart"/>
      <w:r w:rsidRPr="00E046FD">
        <w:t>i</w:t>
      </w:r>
      <w:proofErr w:type="spellEnd"/>
      <w:r w:rsidRPr="00E046FD">
        <w:t>)</w:t>
      </w:r>
      <w:r w:rsidRPr="00E046FD">
        <w:br/>
        <w:t xml:space="preserve">                </w:t>
      </w:r>
      <w:proofErr w:type="spellStart"/>
      <w:r w:rsidRPr="00E046FD">
        <w:t>stack.append</w:t>
      </w:r>
      <w:proofErr w:type="spellEnd"/>
      <w:r w:rsidRPr="00E046FD">
        <w:t>(visit)</w:t>
      </w:r>
      <w:r w:rsidRPr="00E046FD">
        <w:br/>
        <w:t xml:space="preserve">                if </w:t>
      </w:r>
      <w:proofErr w:type="spellStart"/>
      <w:r w:rsidRPr="00E046FD">
        <w:t>i</w:t>
      </w:r>
      <w:proofErr w:type="spellEnd"/>
      <w:r w:rsidRPr="00E046FD">
        <w:t xml:space="preserve"> == destination:</w:t>
      </w:r>
      <w:r w:rsidRPr="00E046FD">
        <w:br/>
        <w:t xml:space="preserve">                    return visit</w:t>
      </w:r>
      <w:r w:rsidRPr="00E046FD">
        <w:br/>
      </w:r>
      <w:r w:rsidRPr="00E046FD">
        <w:lastRenderedPageBreak/>
        <w:t xml:space="preserve">            </w:t>
      </w:r>
      <w:proofErr w:type="spellStart"/>
      <w:r w:rsidRPr="00E046FD">
        <w:t>visited.append</w:t>
      </w:r>
      <w:proofErr w:type="spellEnd"/>
      <w:r w:rsidRPr="00E046FD">
        <w:t>(last)</w:t>
      </w:r>
      <w:r w:rsidRPr="00E046FD">
        <w:br/>
      </w:r>
      <w:r w:rsidRPr="00E046FD">
        <w:br/>
        <w:t>#changes list to edge list for maze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Path_to_EL</w:t>
      </w:r>
      <w:proofErr w:type="spellEnd"/>
      <w:r w:rsidRPr="00E046FD">
        <w:t>(path):</w:t>
      </w:r>
      <w:r w:rsidRPr="00E046FD">
        <w:br/>
        <w:t xml:space="preserve">    #list of edges</w:t>
      </w:r>
      <w:r w:rsidRPr="00E046FD">
        <w:br/>
        <w:t xml:space="preserve">    if path is None:</w:t>
      </w:r>
      <w:r w:rsidRPr="00E046FD">
        <w:br/>
        <w:t xml:space="preserve">        return None</w:t>
      </w:r>
      <w:r w:rsidRPr="00E046FD">
        <w:br/>
        <w:t xml:space="preserve">    EL = []</w:t>
      </w:r>
      <w:r w:rsidRPr="00E046FD">
        <w:br/>
        <w:t xml:space="preserve">    #goes through path created by algorithms</w:t>
      </w:r>
      <w:r w:rsidRPr="00E046FD">
        <w:br/>
        <w:t xml:space="preserve">    for </w:t>
      </w:r>
      <w:proofErr w:type="spellStart"/>
      <w:r w:rsidRPr="00E046FD">
        <w:t>i</w:t>
      </w:r>
      <w:proofErr w:type="spellEnd"/>
      <w:r w:rsidRPr="00E046FD">
        <w:t xml:space="preserve"> in range (1,len(path)):</w:t>
      </w:r>
      <w:r w:rsidRPr="00E046FD">
        <w:br/>
        <w:t xml:space="preserve">        #appends path[0],path[1]...</w:t>
      </w:r>
      <w:r w:rsidRPr="00E046FD">
        <w:br/>
        <w:t xml:space="preserve">        </w:t>
      </w:r>
      <w:proofErr w:type="spellStart"/>
      <w:r w:rsidRPr="00E046FD">
        <w:t>EL.append</w:t>
      </w:r>
      <w:proofErr w:type="spellEnd"/>
      <w:r w:rsidRPr="00E046FD">
        <w:t>([path[i-1], path[</w:t>
      </w:r>
      <w:proofErr w:type="spellStart"/>
      <w:r w:rsidRPr="00E046FD">
        <w:t>i</w:t>
      </w:r>
      <w:proofErr w:type="spellEnd"/>
      <w:r w:rsidRPr="00E046FD">
        <w:t>]])</w:t>
      </w:r>
      <w:r w:rsidRPr="00E046FD">
        <w:br/>
        <w:t xml:space="preserve">    return EL</w:t>
      </w:r>
      <w:r w:rsidRPr="00E046FD">
        <w:br/>
      </w:r>
      <w:r w:rsidRPr="00E046FD">
        <w:br/>
        <w:t>#draws maze path</w:t>
      </w:r>
      <w:r w:rsidRPr="00E046FD">
        <w:br/>
      </w:r>
      <w:proofErr w:type="spellStart"/>
      <w:r w:rsidRPr="00E046FD">
        <w:t>def</w:t>
      </w:r>
      <w:proofErr w:type="spellEnd"/>
      <w:r w:rsidRPr="00E046FD">
        <w:t xml:space="preserve"> </w:t>
      </w:r>
      <w:proofErr w:type="spellStart"/>
      <w:r w:rsidRPr="00E046FD">
        <w:t>draw_path</w:t>
      </w:r>
      <w:proofErr w:type="spellEnd"/>
      <w:r w:rsidRPr="00E046FD">
        <w:t>(EL,walls2,maze_rows,maze_cols):</w:t>
      </w:r>
      <w:r w:rsidRPr="00E046FD">
        <w:br/>
        <w:t xml:space="preserve">    fig, ax = </w:t>
      </w:r>
      <w:proofErr w:type="spellStart"/>
      <w:r w:rsidRPr="00E046FD">
        <w:t>plt.subplots</w:t>
      </w:r>
      <w:proofErr w:type="spellEnd"/>
      <w:r w:rsidRPr="00E046FD">
        <w:t>()</w:t>
      </w:r>
      <w:r w:rsidRPr="00E046FD">
        <w:br/>
        <w:t xml:space="preserve">    #draws path</w:t>
      </w:r>
      <w:r w:rsidRPr="00E046FD">
        <w:br/>
        <w:t xml:space="preserve">    for w in EL:</w:t>
      </w:r>
      <w:r w:rsidRPr="00E046FD">
        <w:br/>
        <w:t xml:space="preserve">        if w[1] - w[0] == 1:  #horizontal</w:t>
      </w:r>
      <w:r w:rsidRPr="00E046FD">
        <w:br/>
        <w:t xml:space="preserve">            x0 = (w[0] %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    y0 = (w[0] //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    x1 = (w[1] %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</w:r>
      <w:r w:rsidRPr="00E046FD">
        <w:lastRenderedPageBreak/>
        <w:t xml:space="preserve">            y1 = (w[1] //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else:  #vertical</w:t>
      </w:r>
      <w:r w:rsidRPr="00E046FD">
        <w:br/>
        <w:t xml:space="preserve">            x0 = (w[0] %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    y0 = (w[0] //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    x1 = (w[1] %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    y1 = (w[1] // </w:t>
      </w:r>
      <w:proofErr w:type="spellStart"/>
      <w:r w:rsidRPr="00E046FD">
        <w:t>maze_cols</w:t>
      </w:r>
      <w:proofErr w:type="spellEnd"/>
      <w:r w:rsidRPr="00E046FD">
        <w:t>) + .5</w:t>
      </w:r>
      <w:r w:rsidRPr="00E046FD">
        <w:br/>
        <w:t xml:space="preserve">            #plots in red with linewidth 3</w:t>
      </w:r>
      <w:r w:rsidRPr="00E046FD">
        <w:br/>
        <w:t xml:space="preserve">        </w:t>
      </w:r>
      <w:proofErr w:type="spellStart"/>
      <w:r w:rsidRPr="00E046FD">
        <w:t>ax.plot</w:t>
      </w:r>
      <w:proofErr w:type="spellEnd"/>
      <w:r w:rsidRPr="00E046FD">
        <w:t>([x0, x1], [y0, y1], linewidth=3, color='r')</w:t>
      </w:r>
      <w:r w:rsidRPr="00E046FD">
        <w:br/>
        <w:t xml:space="preserve">    </w:t>
      </w:r>
      <w:proofErr w:type="spellStart"/>
      <w:r w:rsidRPr="00E046FD">
        <w:t>sx</w:t>
      </w:r>
      <w:proofErr w:type="spellEnd"/>
      <w:r w:rsidRPr="00E046FD">
        <w:t xml:space="preserve"> = </w:t>
      </w:r>
      <w:proofErr w:type="spellStart"/>
      <w:r w:rsidRPr="00E046FD">
        <w:t>maze_cols</w:t>
      </w:r>
      <w:proofErr w:type="spellEnd"/>
      <w:r w:rsidRPr="00E046FD">
        <w:br/>
        <w:t xml:space="preserve">    </w:t>
      </w:r>
      <w:proofErr w:type="spellStart"/>
      <w:r w:rsidRPr="00E046FD">
        <w:t>sy</w:t>
      </w:r>
      <w:proofErr w:type="spellEnd"/>
      <w:r w:rsidRPr="00E046FD">
        <w:t xml:space="preserve"> = </w:t>
      </w:r>
      <w:proofErr w:type="spellStart"/>
      <w:r w:rsidRPr="00E046FD">
        <w:t>maze_rows</w:t>
      </w:r>
      <w:proofErr w:type="spellEnd"/>
      <w:r w:rsidRPr="00E046FD">
        <w:br/>
      </w:r>
      <w:r w:rsidRPr="00E046FD">
        <w:br/>
        <w:t xml:space="preserve">    #draws the maze</w:t>
      </w:r>
      <w:r w:rsidRPr="00E046FD">
        <w:br/>
        <w:t xml:space="preserve">    for w in walls2:</w:t>
      </w:r>
      <w:r w:rsidRPr="00E046FD">
        <w:br/>
        <w:t xml:space="preserve">        if w[1] - w[0] == 1:  #vertical wall</w:t>
      </w:r>
      <w:r w:rsidRPr="00E046FD">
        <w:br/>
        <w:t xml:space="preserve">            x0 = (w[1] %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x1 = x0</w:t>
      </w:r>
      <w:r w:rsidRPr="00E046FD">
        <w:br/>
        <w:t xml:space="preserve">            y0 = (w[1] //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y1 = y0 + 1</w:t>
      </w:r>
      <w:r w:rsidRPr="00E046FD">
        <w:br/>
        <w:t xml:space="preserve">        else:  # horizontal wall</w:t>
      </w:r>
      <w:r w:rsidRPr="00E046FD">
        <w:br/>
        <w:t xml:space="preserve">            x0 = (w[0] %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x1 = x0 + 1</w:t>
      </w:r>
      <w:r w:rsidRPr="00E046FD">
        <w:br/>
        <w:t xml:space="preserve">            y0 = (w[1] //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    y1 = y0</w:t>
      </w:r>
      <w:r w:rsidRPr="00E046FD">
        <w:br/>
      </w:r>
      <w:r w:rsidRPr="00E046FD">
        <w:lastRenderedPageBreak/>
        <w:t xml:space="preserve">        </w:t>
      </w:r>
      <w:proofErr w:type="spellStart"/>
      <w:r w:rsidRPr="00E046FD">
        <w:t>ax.plot</w:t>
      </w:r>
      <w:proofErr w:type="spellEnd"/>
      <w:r w:rsidRPr="00E046FD">
        <w:t>([x0, x1], [y0, y1], linewidth=1, color='k')</w:t>
      </w:r>
      <w:r w:rsidRPr="00E046FD">
        <w:br/>
      </w:r>
      <w:r w:rsidRPr="00E046FD">
        <w:br/>
        <w:t xml:space="preserve">    </w:t>
      </w:r>
      <w:proofErr w:type="spellStart"/>
      <w:r w:rsidRPr="00E046FD">
        <w:t>ax.plot</w:t>
      </w:r>
      <w:proofErr w:type="spellEnd"/>
      <w:r w:rsidRPr="00E046FD">
        <w:t xml:space="preserve">([0, 0, </w:t>
      </w:r>
      <w:proofErr w:type="spellStart"/>
      <w:r w:rsidRPr="00E046FD">
        <w:t>sx</w:t>
      </w:r>
      <w:proofErr w:type="spellEnd"/>
      <w:r w:rsidRPr="00E046FD">
        <w:t xml:space="preserve">, </w:t>
      </w:r>
      <w:proofErr w:type="spellStart"/>
      <w:r w:rsidRPr="00E046FD">
        <w:t>sx</w:t>
      </w:r>
      <w:proofErr w:type="spellEnd"/>
      <w:r w:rsidRPr="00E046FD">
        <w:t xml:space="preserve">, 0], [0, </w:t>
      </w:r>
      <w:proofErr w:type="spellStart"/>
      <w:r w:rsidRPr="00E046FD">
        <w:t>sy</w:t>
      </w:r>
      <w:proofErr w:type="spellEnd"/>
      <w:r w:rsidRPr="00E046FD">
        <w:t xml:space="preserve">, </w:t>
      </w:r>
      <w:proofErr w:type="spellStart"/>
      <w:r w:rsidRPr="00E046FD">
        <w:t>sy</w:t>
      </w:r>
      <w:proofErr w:type="spellEnd"/>
      <w:r w:rsidRPr="00E046FD">
        <w:t>, 0, 0], linewidth=2, color='k')</w:t>
      </w:r>
      <w:r w:rsidRPr="00E046FD">
        <w:br/>
      </w:r>
      <w:r w:rsidRPr="00E046FD">
        <w:br/>
        <w:t xml:space="preserve">    </w:t>
      </w:r>
      <w:proofErr w:type="spellStart"/>
      <w:r w:rsidRPr="00E046FD">
        <w:t>ax.axis</w:t>
      </w:r>
      <w:proofErr w:type="spellEnd"/>
      <w:r w:rsidRPr="00E046FD">
        <w:t>('off')</w:t>
      </w:r>
      <w:r w:rsidRPr="00E046FD">
        <w:br/>
        <w:t xml:space="preserve">    </w:t>
      </w:r>
      <w:proofErr w:type="spellStart"/>
      <w:r w:rsidRPr="00E046FD">
        <w:t>ax.set_aspect</w:t>
      </w:r>
      <w:proofErr w:type="spellEnd"/>
      <w:r w:rsidRPr="00E046FD">
        <w:t>(1.0)</w:t>
      </w:r>
      <w:r w:rsidRPr="00E046FD">
        <w:br/>
      </w:r>
      <w:r w:rsidRPr="00E046FD">
        <w:br/>
      </w:r>
      <w:proofErr w:type="spellStart"/>
      <w:r w:rsidRPr="00E046FD">
        <w:t>plt.close</w:t>
      </w:r>
      <w:proofErr w:type="spellEnd"/>
      <w:r w:rsidRPr="00E046FD">
        <w:t>("all")</w:t>
      </w:r>
      <w:r w:rsidRPr="00E046FD">
        <w:br/>
      </w:r>
      <w:r w:rsidRPr="00E046FD">
        <w:br/>
      </w:r>
      <w:proofErr w:type="spellStart"/>
      <w:r w:rsidRPr="00E046FD">
        <w:t>maze_rows</w:t>
      </w:r>
      <w:proofErr w:type="spellEnd"/>
      <w:r w:rsidRPr="00E046FD">
        <w:t xml:space="preserve"> = 10</w:t>
      </w:r>
      <w:r w:rsidRPr="00E046FD">
        <w:br/>
      </w:r>
      <w:proofErr w:type="spellStart"/>
      <w:r w:rsidRPr="00E046FD">
        <w:t>maze_cols</w:t>
      </w:r>
      <w:proofErr w:type="spellEnd"/>
      <w:r w:rsidRPr="00E046FD">
        <w:t xml:space="preserve"> = 15</w:t>
      </w:r>
      <w:r w:rsidRPr="00E046FD">
        <w:br/>
      </w:r>
      <w:r w:rsidRPr="00E046FD">
        <w:br/>
        <w:t xml:space="preserve">#creates </w:t>
      </w:r>
      <w:proofErr w:type="spellStart"/>
      <w:r w:rsidRPr="00E046FD">
        <w:t>dsf</w:t>
      </w:r>
      <w:proofErr w:type="spellEnd"/>
      <w:r w:rsidRPr="00E046FD">
        <w:t xml:space="preserve"> of 150</w:t>
      </w:r>
      <w:r w:rsidRPr="00E046FD">
        <w:br/>
        <w:t xml:space="preserve">S = </w:t>
      </w:r>
      <w:proofErr w:type="spellStart"/>
      <w:r w:rsidRPr="00E046FD">
        <w:t>DisjointSetForest</w:t>
      </w:r>
      <w:proofErr w:type="spellEnd"/>
      <w:r w:rsidRPr="00E046FD">
        <w:t>(</w:t>
      </w:r>
      <w:proofErr w:type="spellStart"/>
      <w:r w:rsidRPr="00E046FD">
        <w:t>maze_rows</w:t>
      </w:r>
      <w:proofErr w:type="spellEnd"/>
      <w:r w:rsidRPr="00E046FD">
        <w:t>*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>#creates array of walls</w:t>
      </w:r>
      <w:r w:rsidRPr="00E046FD">
        <w:br/>
      </w:r>
      <w:proofErr w:type="spellStart"/>
      <w:r w:rsidRPr="00E046FD">
        <w:t>walls</w:t>
      </w:r>
      <w:proofErr w:type="spellEnd"/>
      <w:r w:rsidRPr="00E046FD">
        <w:t xml:space="preserve"> = </w:t>
      </w:r>
      <w:proofErr w:type="spellStart"/>
      <w:r w:rsidRPr="00E046FD">
        <w:t>wall_list</w:t>
      </w:r>
      <w:proofErr w:type="spellEnd"/>
      <w:r w:rsidRPr="00E046FD">
        <w:t>(</w:t>
      </w:r>
      <w:proofErr w:type="spellStart"/>
      <w:r w:rsidRPr="00E046FD">
        <w:t>maze_rows,maze_cols</w:t>
      </w:r>
      <w:proofErr w:type="spellEnd"/>
      <w:r w:rsidRPr="00E046FD">
        <w:t>)</w:t>
      </w:r>
      <w:r w:rsidRPr="00E046FD">
        <w:br/>
        <w:t>#draws empty maze</w:t>
      </w:r>
      <w:r w:rsidRPr="00E046FD">
        <w:br/>
      </w:r>
      <w:proofErr w:type="spellStart"/>
      <w:r w:rsidRPr="00E046FD">
        <w:t>draw_maze</w:t>
      </w:r>
      <w:proofErr w:type="spellEnd"/>
      <w:r w:rsidRPr="00E046FD">
        <w:t>(</w:t>
      </w:r>
      <w:proofErr w:type="spellStart"/>
      <w:r w:rsidRPr="00E046FD">
        <w:t>walls,maze_rows,maze_cols,cell_nums</w:t>
      </w:r>
      <w:proofErr w:type="spellEnd"/>
      <w:r w:rsidRPr="00E046FD">
        <w:t>=True)</w:t>
      </w:r>
      <w:r w:rsidRPr="00E046FD">
        <w:br/>
      </w:r>
      <w:r w:rsidRPr="00E046FD">
        <w:br/>
        <w:t xml:space="preserve">n = </w:t>
      </w:r>
      <w:proofErr w:type="spellStart"/>
      <w:r w:rsidRPr="00E046FD">
        <w:t>len</w:t>
      </w:r>
      <w:proofErr w:type="spellEnd"/>
      <w:r w:rsidRPr="00E046FD">
        <w:t>(S)</w:t>
      </w:r>
      <w:r w:rsidRPr="00E046FD">
        <w:br/>
        <w:t>#last index in top right</w:t>
      </w:r>
      <w:r w:rsidRPr="00E046FD">
        <w:br/>
        <w:t>destination = n-1</w:t>
      </w:r>
      <w:r w:rsidRPr="00E046FD">
        <w:br/>
        <w:t>print('destination is ', destination)</w:t>
      </w:r>
      <w:r w:rsidRPr="00E046FD">
        <w:br/>
      </w:r>
      <w:r w:rsidRPr="00E046FD">
        <w:lastRenderedPageBreak/>
        <w:t>print('the number of cells are: ', n)</w:t>
      </w:r>
      <w:r w:rsidRPr="00E046FD">
        <w:br/>
      </w:r>
      <w:r w:rsidRPr="00E046FD">
        <w:br/>
        <w:t>print('enter the number of walls you want to remove')</w:t>
      </w:r>
      <w:r w:rsidRPr="00E046FD">
        <w:br/>
        <w:t xml:space="preserve">m = </w:t>
      </w:r>
      <w:proofErr w:type="spellStart"/>
      <w:r w:rsidRPr="00E046FD">
        <w:t>int</w:t>
      </w:r>
      <w:proofErr w:type="spellEnd"/>
      <w:r w:rsidRPr="00E046FD">
        <w:t>(input())</w:t>
      </w:r>
      <w:r w:rsidRPr="00E046FD">
        <w:br/>
      </w:r>
      <w:r w:rsidRPr="00E046FD">
        <w:br/>
        <w:t>print('please enter 1 to build with union by size or 2 the build with regular union')</w:t>
      </w:r>
      <w:r w:rsidRPr="00E046FD">
        <w:br/>
        <w:t xml:space="preserve">choice = </w:t>
      </w:r>
      <w:proofErr w:type="spellStart"/>
      <w:r w:rsidRPr="00E046FD">
        <w:t>int</w:t>
      </w:r>
      <w:proofErr w:type="spellEnd"/>
      <w:r w:rsidRPr="00E046FD">
        <w:t>(input())</w:t>
      </w:r>
      <w:r w:rsidRPr="00E046FD">
        <w:br/>
      </w:r>
      <w:r w:rsidRPr="00E046FD">
        <w:br/>
        <w:t>if m &lt; n-1:</w:t>
      </w:r>
      <w:r w:rsidRPr="00E046FD">
        <w:br/>
        <w:t xml:space="preserve">    print('path from source to destination is not guaranteed')</w:t>
      </w:r>
      <w:r w:rsidRPr="00E046FD">
        <w:br/>
        <w:t xml:space="preserve">    if choice == 1:</w:t>
      </w:r>
      <w:r w:rsidRPr="00E046FD">
        <w:br/>
        <w:t xml:space="preserve">        print('building adjacency list:')</w:t>
      </w:r>
      <w:r w:rsidRPr="00E046FD">
        <w:br/>
        <w:t xml:space="preserve">        G = [[] for </w:t>
      </w:r>
      <w:proofErr w:type="spellStart"/>
      <w:r w:rsidRPr="00E046FD">
        <w:t>i</w:t>
      </w:r>
      <w:proofErr w:type="spellEnd"/>
      <w:r w:rsidRPr="00E046FD">
        <w:t xml:space="preserve"> in range(n)]</w:t>
      </w:r>
      <w:r w:rsidRPr="00E046FD">
        <w:br/>
        <w:t xml:space="preserve">        # M is the adjacency list returned</w:t>
      </w:r>
      <w:r w:rsidRPr="00E046FD">
        <w:br/>
        <w:t xml:space="preserve">        M = </w:t>
      </w:r>
      <w:proofErr w:type="spellStart"/>
      <w:r w:rsidRPr="00E046FD">
        <w:t>buildMaze_with_union_by_size</w:t>
      </w:r>
      <w:proofErr w:type="spellEnd"/>
      <w:r w:rsidRPr="00E046FD">
        <w:t xml:space="preserve">(m, </w:t>
      </w:r>
      <w:proofErr w:type="spellStart"/>
      <w:r w:rsidRPr="00E046FD">
        <w:t>G,True</w:t>
      </w:r>
      <w:proofErr w:type="spellEnd"/>
      <w:r w:rsidRPr="00E046FD">
        <w:t>)</w:t>
      </w:r>
      <w:r w:rsidRPr="00E046FD">
        <w:br/>
        <w:t xml:space="preserve">        print(M)</w:t>
      </w:r>
      <w:r w:rsidRPr="00E046FD">
        <w:br/>
        <w:t xml:space="preserve">        </w:t>
      </w:r>
      <w:proofErr w:type="spellStart"/>
      <w:r w:rsidRPr="00E046FD">
        <w:t>draw_maze</w:t>
      </w:r>
      <w:proofErr w:type="spellEnd"/>
      <w:r w:rsidRPr="00E046FD">
        <w:t xml:space="preserve">(walls,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</w:r>
      <w:r w:rsidRPr="00E046FD">
        <w:br/>
        <w:t xml:space="preserve">        print('testing DFS recursive')</w:t>
      </w:r>
      <w:r w:rsidRPr="00E046FD">
        <w:br/>
      </w:r>
      <w:r w:rsidRPr="00E046FD">
        <w:br/>
        <w:t xml:space="preserve">        print(</w:t>
      </w:r>
      <w:proofErr w:type="spellStart"/>
      <w:r w:rsidRPr="00E046FD">
        <w:t>DFS_recursive</w:t>
      </w:r>
      <w:proofErr w:type="spellEnd"/>
      <w:r w:rsidRPr="00E046FD">
        <w:t>(M, 0,destination))</w:t>
      </w:r>
      <w:r w:rsidRPr="00E046FD">
        <w:br/>
        <w:t xml:space="preserve">        </w:t>
      </w:r>
      <w:proofErr w:type="spellStart"/>
      <w:r w:rsidRPr="00E046FD">
        <w:t>EL_path_from_DFS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</w:r>
      <w:r w:rsidRPr="00E046FD">
        <w:lastRenderedPageBreak/>
        <w:t xml:space="preserve">        # removes last line</w:t>
      </w:r>
      <w:r w:rsidRPr="00E046FD">
        <w:br/>
        <w:t xml:space="preserve">        </w:t>
      </w:r>
      <w:proofErr w:type="spellStart"/>
      <w:r w:rsidRPr="00E046FD">
        <w:t>EL_path_from_DFS.pop</w:t>
      </w:r>
      <w:proofErr w:type="spellEnd"/>
      <w:r w:rsidRPr="00E046FD">
        <w:t>()</w:t>
      </w:r>
      <w:r w:rsidRPr="00E046FD">
        <w:br/>
        <w:t xml:space="preserve">        #added to</w:t>
      </w:r>
      <w:r w:rsidRPr="00E046FD">
        <w:br/>
        <w:t xml:space="preserve">        if </w:t>
      </w:r>
      <w:proofErr w:type="spellStart"/>
      <w:r w:rsidRPr="00E046FD">
        <w:t>EL_path_from_DFS</w:t>
      </w:r>
      <w:proofErr w:type="spellEnd"/>
      <w:r w:rsidRPr="00E046FD">
        <w:t xml:space="preserve"> is not None:</w:t>
      </w:r>
      <w:r w:rsidRPr="00E046FD">
        <w:br/>
        <w:t xml:space="preserve">    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EL_path_from_DFS</w:t>
      </w:r>
      <w:proofErr w:type="spellEnd"/>
      <w:r w:rsidRPr="00E046FD">
        <w:t xml:space="preserve">, 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iterative')</w:t>
      </w:r>
      <w:r w:rsidRPr="00E046FD">
        <w:br/>
        <w:t xml:space="preserve">        print(</w:t>
      </w:r>
      <w:proofErr w:type="spellStart"/>
      <w:r w:rsidRPr="00E046FD">
        <w:t>DFS_iterative</w:t>
      </w:r>
      <w:proofErr w:type="spellEnd"/>
      <w:r w:rsidRPr="00E046FD">
        <w:t>(M, 0,destination))</w:t>
      </w:r>
      <w:r w:rsidRPr="00E046FD">
        <w:br/>
        <w:t xml:space="preserve">        EL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if EL is not None:</w:t>
      </w:r>
      <w:r w:rsidRPr="00E046FD">
        <w:br/>
        <w:t xml:space="preserve">            </w:t>
      </w:r>
      <w:proofErr w:type="spellStart"/>
      <w:r w:rsidRPr="00E046FD">
        <w:t>draw_path</w:t>
      </w:r>
      <w:proofErr w:type="spellEnd"/>
      <w:r w:rsidRPr="00E046FD">
        <w:t xml:space="preserve">(EL, 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</w:t>
      </w:r>
      <w:proofErr w:type="spellStart"/>
      <w:r w:rsidRPr="00E046FD">
        <w:t>bfs</w:t>
      </w:r>
      <w:proofErr w:type="spellEnd"/>
      <w:r w:rsidRPr="00E046FD">
        <w:t>')</w:t>
      </w:r>
      <w:r w:rsidRPr="00E046FD">
        <w:br/>
        <w:t xml:space="preserve">        print(BFS(M, 0,destination))</w:t>
      </w:r>
      <w:r w:rsidRPr="00E046FD">
        <w:br/>
        <w:t xml:space="preserve">        </w:t>
      </w:r>
      <w:proofErr w:type="spellStart"/>
      <w:r w:rsidRPr="00E046FD">
        <w:t>EL_path_from_BFS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(BFS(M, 0, destination))</w:t>
      </w:r>
      <w:r w:rsidRPr="00E046FD">
        <w:br/>
        <w:t xml:space="preserve">        if </w:t>
      </w:r>
      <w:proofErr w:type="spellStart"/>
      <w:r w:rsidRPr="00E046FD">
        <w:t>EL_path_from_BFS</w:t>
      </w:r>
      <w:proofErr w:type="spellEnd"/>
      <w:r w:rsidRPr="00E046FD">
        <w:t xml:space="preserve"> is not None:</w:t>
      </w:r>
      <w:r w:rsidRPr="00E046FD">
        <w:br/>
        <w:t xml:space="preserve">    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EL_path_from_BFS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</w:t>
      </w:r>
      <w:proofErr w:type="spellStart"/>
      <w:r w:rsidRPr="00E046FD">
        <w:t>plt.show</w:t>
      </w:r>
      <w:proofErr w:type="spellEnd"/>
      <w:r w:rsidRPr="00E046FD">
        <w:t>()</w:t>
      </w:r>
      <w:r w:rsidRPr="00E046FD">
        <w:br/>
      </w:r>
      <w:r w:rsidRPr="00E046FD">
        <w:br/>
        <w:t xml:space="preserve">    </w:t>
      </w:r>
      <w:proofErr w:type="spellStart"/>
      <w:r w:rsidRPr="00E046FD">
        <w:t>elif</w:t>
      </w:r>
      <w:proofErr w:type="spellEnd"/>
      <w:r w:rsidRPr="00E046FD">
        <w:t xml:space="preserve"> choice == 2:</w:t>
      </w:r>
      <w:r w:rsidRPr="00E046FD">
        <w:br/>
        <w:t xml:space="preserve">        print('building adjacency list:')</w:t>
      </w:r>
      <w:r w:rsidRPr="00E046FD">
        <w:br/>
        <w:t xml:space="preserve">        G = [[] for </w:t>
      </w:r>
      <w:proofErr w:type="spellStart"/>
      <w:r w:rsidRPr="00E046FD">
        <w:t>i</w:t>
      </w:r>
      <w:proofErr w:type="spellEnd"/>
      <w:r w:rsidRPr="00E046FD">
        <w:t xml:space="preserve"> in range(n)]</w:t>
      </w:r>
      <w:r w:rsidRPr="00E046FD">
        <w:br/>
      </w:r>
      <w:r w:rsidRPr="00E046FD">
        <w:lastRenderedPageBreak/>
        <w:t xml:space="preserve">        M = </w:t>
      </w:r>
      <w:proofErr w:type="spellStart"/>
      <w:r w:rsidRPr="00E046FD">
        <w:t>buildMaze</w:t>
      </w:r>
      <w:proofErr w:type="spellEnd"/>
      <w:r w:rsidRPr="00E046FD">
        <w:t xml:space="preserve">(m, </w:t>
      </w:r>
      <w:proofErr w:type="spellStart"/>
      <w:r w:rsidRPr="00E046FD">
        <w:t>G,True</w:t>
      </w:r>
      <w:proofErr w:type="spellEnd"/>
      <w:r w:rsidRPr="00E046FD">
        <w:t>)</w:t>
      </w:r>
      <w:r w:rsidRPr="00E046FD">
        <w:br/>
        <w:t xml:space="preserve">        print(M)</w:t>
      </w:r>
      <w:r w:rsidRPr="00E046FD">
        <w:br/>
        <w:t xml:space="preserve">        </w:t>
      </w:r>
      <w:proofErr w:type="spellStart"/>
      <w:r w:rsidRPr="00E046FD">
        <w:t>draw_maze</w:t>
      </w:r>
      <w:proofErr w:type="spellEnd"/>
      <w:r w:rsidRPr="00E046FD">
        <w:t xml:space="preserve">(walls,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recursive')</w:t>
      </w:r>
      <w:r w:rsidRPr="00E046FD">
        <w:br/>
      </w:r>
      <w:r w:rsidRPr="00E046FD">
        <w:br/>
        <w:t xml:space="preserve">        print(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EL_path_from_DFS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#removes last line</w:t>
      </w:r>
      <w:r w:rsidRPr="00E046FD">
        <w:br/>
        <w:t xml:space="preserve">        </w:t>
      </w:r>
      <w:proofErr w:type="spellStart"/>
      <w:r w:rsidRPr="00E046FD">
        <w:t>EL_path_from_DFS.pop</w:t>
      </w:r>
      <w:proofErr w:type="spellEnd"/>
      <w:r w:rsidRPr="00E046FD">
        <w:t>()</w:t>
      </w:r>
      <w:r w:rsidRPr="00E046FD">
        <w:br/>
        <w:t xml:space="preserve">        if </w:t>
      </w:r>
      <w:proofErr w:type="spellStart"/>
      <w:r w:rsidRPr="00E046FD">
        <w:t>EL_path_from_DFS</w:t>
      </w:r>
      <w:proofErr w:type="spellEnd"/>
      <w:r w:rsidRPr="00E046FD">
        <w:t xml:space="preserve"> is not None:</w:t>
      </w:r>
      <w:r w:rsidRPr="00E046FD">
        <w:br/>
        <w:t xml:space="preserve">    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EL_path_from_DFS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iterative')</w:t>
      </w:r>
      <w:r w:rsidRPr="00E046FD">
        <w:br/>
        <w:t xml:space="preserve">        print(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EL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if EL is not None:</w:t>
      </w:r>
      <w:r w:rsidRPr="00E046FD">
        <w:br/>
        <w:t xml:space="preserve">            </w:t>
      </w:r>
      <w:proofErr w:type="spellStart"/>
      <w:r w:rsidRPr="00E046FD">
        <w:t>draw_path</w:t>
      </w:r>
      <w:proofErr w:type="spellEnd"/>
      <w:r w:rsidRPr="00E046FD">
        <w:t xml:space="preserve">(EL,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</w:t>
      </w:r>
      <w:proofErr w:type="spellStart"/>
      <w:r w:rsidRPr="00E046FD">
        <w:t>bfs</w:t>
      </w:r>
      <w:proofErr w:type="spellEnd"/>
      <w:r w:rsidRPr="00E046FD">
        <w:t>')</w:t>
      </w:r>
      <w:r w:rsidRPr="00E046FD">
        <w:br/>
        <w:t xml:space="preserve">        print(BFS(M, 0, destination))</w:t>
      </w:r>
      <w:r w:rsidRPr="00E046FD">
        <w:br/>
        <w:t xml:space="preserve">        </w:t>
      </w:r>
      <w:proofErr w:type="spellStart"/>
      <w:r w:rsidRPr="00E046FD">
        <w:t>EL_path_from_BFS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(BFS(M, 0, destination))</w:t>
      </w:r>
      <w:r w:rsidRPr="00E046FD">
        <w:br/>
        <w:t xml:space="preserve">        if </w:t>
      </w:r>
      <w:proofErr w:type="spellStart"/>
      <w:r w:rsidRPr="00E046FD">
        <w:t>EL_path_from_BFS</w:t>
      </w:r>
      <w:proofErr w:type="spellEnd"/>
      <w:r w:rsidRPr="00E046FD">
        <w:t xml:space="preserve"> is not None:</w:t>
      </w:r>
      <w:r w:rsidRPr="00E046FD">
        <w:br/>
      </w:r>
      <w:r w:rsidRPr="00E046FD">
        <w:lastRenderedPageBreak/>
        <w:t xml:space="preserve">    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EL_path_from_BFS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</w:t>
      </w:r>
      <w:proofErr w:type="spellStart"/>
      <w:r w:rsidRPr="00E046FD">
        <w:t>plt.show</w:t>
      </w:r>
      <w:proofErr w:type="spellEnd"/>
      <w:r w:rsidRPr="00E046FD">
        <w:t>()</w:t>
      </w:r>
      <w:r w:rsidRPr="00E046FD">
        <w:br/>
      </w:r>
      <w:r w:rsidRPr="00E046FD">
        <w:br/>
        <w:t>if m == n-1:</w:t>
      </w:r>
      <w:r w:rsidRPr="00E046FD">
        <w:br/>
        <w:t xml:space="preserve">    print('there is a unique path from source to destination')</w:t>
      </w:r>
      <w:r w:rsidRPr="00E046FD">
        <w:br/>
        <w:t xml:space="preserve">    if choice == 1:</w:t>
      </w:r>
      <w:r w:rsidRPr="00E046FD">
        <w:br/>
        <w:t xml:space="preserve">        print('building adjacency list:')</w:t>
      </w:r>
      <w:r w:rsidRPr="00E046FD">
        <w:br/>
        <w:t xml:space="preserve">        G = [[] for </w:t>
      </w:r>
      <w:proofErr w:type="spellStart"/>
      <w:r w:rsidRPr="00E046FD">
        <w:t>i</w:t>
      </w:r>
      <w:proofErr w:type="spellEnd"/>
      <w:r w:rsidRPr="00E046FD">
        <w:t xml:space="preserve"> in range(n)]</w:t>
      </w:r>
      <w:r w:rsidRPr="00E046FD">
        <w:br/>
        <w:t xml:space="preserve">        M = </w:t>
      </w:r>
      <w:proofErr w:type="spellStart"/>
      <w:r w:rsidRPr="00E046FD">
        <w:t>buildMaze_with_union_by_size</w:t>
      </w:r>
      <w:proofErr w:type="spellEnd"/>
      <w:r w:rsidRPr="00E046FD">
        <w:t xml:space="preserve">(m, </w:t>
      </w:r>
      <w:proofErr w:type="spellStart"/>
      <w:r w:rsidRPr="00E046FD">
        <w:t>G,True</w:t>
      </w:r>
      <w:proofErr w:type="spellEnd"/>
      <w:r w:rsidRPr="00E046FD">
        <w:t>)</w:t>
      </w:r>
      <w:r w:rsidRPr="00E046FD">
        <w:br/>
        <w:t xml:space="preserve">        print(M)</w:t>
      </w:r>
      <w:r w:rsidRPr="00E046FD">
        <w:br/>
        <w:t xml:space="preserve">        </w:t>
      </w:r>
      <w:proofErr w:type="spellStart"/>
      <w:r w:rsidRPr="00E046FD">
        <w:t>draw_maze</w:t>
      </w:r>
      <w:proofErr w:type="spellEnd"/>
      <w:r w:rsidRPr="00E046FD">
        <w:t xml:space="preserve">(walls,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</w:r>
      <w:r w:rsidRPr="00E046FD">
        <w:br/>
        <w:t xml:space="preserve">        print('testing DFS recursive')</w:t>
      </w:r>
      <w:r w:rsidRPr="00E046FD">
        <w:br/>
        <w:t xml:space="preserve">        print(</w:t>
      </w:r>
      <w:proofErr w:type="spellStart"/>
      <w:r w:rsidRPr="00E046FD">
        <w:t>DFS_recursive</w:t>
      </w:r>
      <w:proofErr w:type="spellEnd"/>
      <w:r w:rsidRPr="00E046FD">
        <w:t>(M,0,destination))</w:t>
      </w:r>
      <w:r w:rsidRPr="00E046FD">
        <w:br/>
        <w:t xml:space="preserve">        </w:t>
      </w:r>
      <w:proofErr w:type="spellStart"/>
      <w:r w:rsidRPr="00E046FD">
        <w:t>EL_path_from_DFS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DFS_recursive</w:t>
      </w:r>
      <w:proofErr w:type="spellEnd"/>
      <w:r w:rsidRPr="00E046FD">
        <w:t>(M,0,destination))</w:t>
      </w:r>
      <w:r w:rsidRPr="00E046FD">
        <w:br/>
        <w:t xml:space="preserve">        </w:t>
      </w:r>
      <w:proofErr w:type="spellStart"/>
      <w:r w:rsidRPr="00E046FD">
        <w:t>EL_path_from_DFS.pop</w:t>
      </w:r>
      <w:proofErr w:type="spellEnd"/>
      <w:r w:rsidRPr="00E046FD">
        <w:t>()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EL_path_from_DFS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iterative')</w:t>
      </w:r>
      <w:r w:rsidRPr="00E046FD">
        <w:br/>
        <w:t xml:space="preserve">        print(</w:t>
      </w:r>
      <w:proofErr w:type="spellStart"/>
      <w:r w:rsidRPr="00E046FD">
        <w:t>DFS_iterative</w:t>
      </w:r>
      <w:proofErr w:type="spellEnd"/>
      <w:r w:rsidRPr="00E046FD">
        <w:t>(M, 0,destination))</w:t>
      </w:r>
      <w:r w:rsidRPr="00E046FD">
        <w:br/>
        <w:t xml:space="preserve">        EL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DFS_iterative</w:t>
      </w:r>
      <w:proofErr w:type="spellEnd"/>
      <w:r w:rsidRPr="00E046FD">
        <w:t>(M, 0,destination))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 xml:space="preserve">(EL,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lastRenderedPageBreak/>
        <w:br/>
        <w:t xml:space="preserve">        print('testing </w:t>
      </w:r>
      <w:proofErr w:type="spellStart"/>
      <w:r w:rsidRPr="00E046FD">
        <w:t>bfs</w:t>
      </w:r>
      <w:proofErr w:type="spellEnd"/>
      <w:r w:rsidRPr="00E046FD">
        <w:t>')</w:t>
      </w:r>
      <w:r w:rsidRPr="00E046FD">
        <w:br/>
        <w:t xml:space="preserve">        print(BFS(M, 0,destination))</w:t>
      </w:r>
      <w:r w:rsidRPr="00E046FD">
        <w:br/>
        <w:t xml:space="preserve">        </w:t>
      </w:r>
      <w:proofErr w:type="spellStart"/>
      <w:r w:rsidRPr="00E046FD">
        <w:t>EL_path_from_BFS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(BFS(M, 0,destination))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EL_path_from_BFS</w:t>
      </w:r>
      <w:proofErr w:type="spellEnd"/>
      <w:r w:rsidRPr="00E046FD">
        <w:t xml:space="preserve"> 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</w:t>
      </w:r>
      <w:proofErr w:type="spellStart"/>
      <w:r w:rsidRPr="00E046FD">
        <w:t>plt.show</w:t>
      </w:r>
      <w:proofErr w:type="spellEnd"/>
      <w:r w:rsidRPr="00E046FD">
        <w:t>()</w:t>
      </w:r>
      <w:r w:rsidRPr="00E046FD">
        <w:br/>
        <w:t xml:space="preserve">    </w:t>
      </w:r>
      <w:proofErr w:type="spellStart"/>
      <w:r w:rsidRPr="00E046FD">
        <w:t>elif</w:t>
      </w:r>
      <w:proofErr w:type="spellEnd"/>
      <w:r w:rsidRPr="00E046FD">
        <w:t xml:space="preserve"> choice == 2:</w:t>
      </w:r>
      <w:r w:rsidRPr="00E046FD">
        <w:br/>
        <w:t xml:space="preserve">        print('building adjacency list:')</w:t>
      </w:r>
      <w:r w:rsidRPr="00E046FD">
        <w:br/>
        <w:t xml:space="preserve">        G = [[] for </w:t>
      </w:r>
      <w:proofErr w:type="spellStart"/>
      <w:r w:rsidRPr="00E046FD">
        <w:t>i</w:t>
      </w:r>
      <w:proofErr w:type="spellEnd"/>
      <w:r w:rsidRPr="00E046FD">
        <w:t xml:space="preserve"> in range(n)]</w:t>
      </w:r>
      <w:r w:rsidRPr="00E046FD">
        <w:br/>
        <w:t xml:space="preserve">        print(</w:t>
      </w:r>
      <w:proofErr w:type="spellStart"/>
      <w:r w:rsidRPr="00E046FD">
        <w:t>buildMaze</w:t>
      </w:r>
      <w:proofErr w:type="spellEnd"/>
      <w:r w:rsidRPr="00E046FD">
        <w:t xml:space="preserve">(m, </w:t>
      </w:r>
      <w:proofErr w:type="spellStart"/>
      <w:r w:rsidRPr="00E046FD">
        <w:t>G,True</w:t>
      </w:r>
      <w:proofErr w:type="spellEnd"/>
      <w:r w:rsidRPr="00E046FD">
        <w:t>))</w:t>
      </w:r>
      <w:r w:rsidRPr="00E046FD">
        <w:br/>
        <w:t xml:space="preserve">        </w:t>
      </w:r>
      <w:proofErr w:type="spellStart"/>
      <w:r w:rsidRPr="00E046FD">
        <w:t>draw_maze</w:t>
      </w:r>
      <w:proofErr w:type="spellEnd"/>
      <w:r w:rsidRPr="00E046FD">
        <w:t xml:space="preserve">(walls,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M = </w:t>
      </w:r>
      <w:proofErr w:type="spellStart"/>
      <w:r w:rsidRPr="00E046FD">
        <w:t>buildMaze</w:t>
      </w:r>
      <w:proofErr w:type="spellEnd"/>
      <w:r w:rsidRPr="00E046FD">
        <w:t>(m, G)</w:t>
      </w:r>
      <w:r w:rsidRPr="00E046FD">
        <w:br/>
      </w:r>
      <w:r w:rsidRPr="00E046FD">
        <w:br/>
        <w:t xml:space="preserve">        print('testing DFS recursive')</w:t>
      </w:r>
      <w:r w:rsidRPr="00E046FD">
        <w:br/>
      </w:r>
      <w:r w:rsidRPr="00E046FD">
        <w:br/>
        <w:t xml:space="preserve">        print(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EL_path_from_DFS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EL_path_from_DFS.pop</w:t>
      </w:r>
      <w:proofErr w:type="spellEnd"/>
      <w:r w:rsidRPr="00E046FD">
        <w:t>()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EL_path_from_DFS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iterative')</w:t>
      </w:r>
      <w:r w:rsidRPr="00E046FD">
        <w:br/>
        <w:t xml:space="preserve">        print(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</w:r>
      <w:r w:rsidRPr="00E046FD">
        <w:lastRenderedPageBreak/>
        <w:t xml:space="preserve">        #draws the  path depth first search takes</w:t>
      </w:r>
      <w:r w:rsidRPr="00E046FD">
        <w:br/>
        <w:t xml:space="preserve">        EL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 xml:space="preserve">(EL,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</w:t>
      </w:r>
      <w:proofErr w:type="spellStart"/>
      <w:r w:rsidRPr="00E046FD">
        <w:t>bfs</w:t>
      </w:r>
      <w:proofErr w:type="spellEnd"/>
      <w:r w:rsidRPr="00E046FD">
        <w:t>')</w:t>
      </w:r>
      <w:r w:rsidRPr="00E046FD">
        <w:br/>
        <w:t xml:space="preserve">        print(BFS(M, 0, destination))</w:t>
      </w:r>
      <w:r w:rsidRPr="00E046FD">
        <w:br/>
        <w:t xml:space="preserve">        #draws the path breadth first search takes</w:t>
      </w:r>
      <w:r w:rsidRPr="00E046FD">
        <w:br/>
        <w:t xml:space="preserve">        </w:t>
      </w:r>
      <w:proofErr w:type="spellStart"/>
      <w:r w:rsidRPr="00E046FD">
        <w:t>EL_path_from_BFS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(BFS(M, 0, 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EL_path_from_BFS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</w:t>
      </w:r>
      <w:proofErr w:type="spellStart"/>
      <w:r w:rsidRPr="00E046FD">
        <w:t>plt.show</w:t>
      </w:r>
      <w:proofErr w:type="spellEnd"/>
      <w:r w:rsidRPr="00E046FD">
        <w:t>()</w:t>
      </w:r>
      <w:r w:rsidRPr="00E046FD">
        <w:br/>
        <w:t>if m &gt; n-1:</w:t>
      </w:r>
      <w:r w:rsidRPr="00E046FD">
        <w:br/>
        <w:t xml:space="preserve">    print('there is at least one path from source to destination')</w:t>
      </w:r>
      <w:r w:rsidRPr="00E046FD">
        <w:br/>
        <w:t xml:space="preserve">    if choice == 1:</w:t>
      </w:r>
      <w:r w:rsidRPr="00E046FD">
        <w:br/>
        <w:t xml:space="preserve">        print('building adjacency list:')</w:t>
      </w:r>
      <w:r w:rsidRPr="00E046FD">
        <w:br/>
        <w:t xml:space="preserve">        G = [[] for </w:t>
      </w:r>
      <w:proofErr w:type="spellStart"/>
      <w:r w:rsidRPr="00E046FD">
        <w:t>i</w:t>
      </w:r>
      <w:proofErr w:type="spellEnd"/>
      <w:r w:rsidRPr="00E046FD">
        <w:t xml:space="preserve"> in range(n)]</w:t>
      </w:r>
      <w:r w:rsidRPr="00E046FD">
        <w:br/>
        <w:t xml:space="preserve">        print(</w:t>
      </w:r>
      <w:proofErr w:type="spellStart"/>
      <w:r w:rsidRPr="00E046FD">
        <w:t>buildMaze_with_union_by_size</w:t>
      </w:r>
      <w:proofErr w:type="spellEnd"/>
      <w:r w:rsidRPr="00E046FD">
        <w:t xml:space="preserve">(m, </w:t>
      </w:r>
      <w:proofErr w:type="spellStart"/>
      <w:r w:rsidRPr="00E046FD">
        <w:t>G,True</w:t>
      </w:r>
      <w:proofErr w:type="spellEnd"/>
      <w:r w:rsidRPr="00E046FD">
        <w:t>))</w:t>
      </w:r>
      <w:r w:rsidRPr="00E046FD">
        <w:br/>
        <w:t xml:space="preserve">        </w:t>
      </w:r>
      <w:proofErr w:type="spellStart"/>
      <w:r w:rsidRPr="00E046FD">
        <w:t>draw_maze</w:t>
      </w:r>
      <w:proofErr w:type="spellEnd"/>
      <w:r w:rsidRPr="00E046FD">
        <w:t xml:space="preserve">(walls,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M = </w:t>
      </w:r>
      <w:proofErr w:type="spellStart"/>
      <w:r w:rsidRPr="00E046FD">
        <w:t>buildMaze_with_union_by_size</w:t>
      </w:r>
      <w:proofErr w:type="spellEnd"/>
      <w:r w:rsidRPr="00E046FD">
        <w:t>(m, G)</w:t>
      </w:r>
      <w:r w:rsidRPr="00E046FD">
        <w:br/>
      </w:r>
      <w:r w:rsidRPr="00E046FD">
        <w:br/>
      </w:r>
      <w:r w:rsidRPr="00E046FD">
        <w:br/>
        <w:t xml:space="preserve">        print('testing DFS recursive')</w:t>
      </w:r>
      <w:r w:rsidRPr="00E046FD">
        <w:br/>
      </w:r>
      <w:r w:rsidRPr="00E046FD">
        <w:lastRenderedPageBreak/>
        <w:t xml:space="preserve">        print(</w:t>
      </w:r>
      <w:proofErr w:type="spellStart"/>
      <w:r w:rsidRPr="00E046FD">
        <w:t>DFS_recursive</w:t>
      </w:r>
      <w:proofErr w:type="spellEnd"/>
      <w:r w:rsidRPr="00E046FD">
        <w:t>(M, 0,destination))</w:t>
      </w:r>
      <w:r w:rsidRPr="00E046FD">
        <w:br/>
        <w:t xml:space="preserve">        </w:t>
      </w:r>
      <w:proofErr w:type="spellStart"/>
      <w:r w:rsidRPr="00E046FD">
        <w:t>EL_path_from_DFS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EL_path_from_DFS.pop</w:t>
      </w:r>
      <w:proofErr w:type="spellEnd"/>
      <w:r w:rsidRPr="00E046FD">
        <w:t>()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EL_path_from_DFS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iterative')</w:t>
      </w:r>
      <w:r w:rsidRPr="00E046FD">
        <w:br/>
        <w:t xml:space="preserve">        print(</w:t>
      </w:r>
      <w:proofErr w:type="spellStart"/>
      <w:r w:rsidRPr="00E046FD">
        <w:t>DFS_iterative</w:t>
      </w:r>
      <w:proofErr w:type="spellEnd"/>
      <w:r w:rsidRPr="00E046FD">
        <w:t>(M, 0,destination))</w:t>
      </w:r>
      <w:r w:rsidRPr="00E046FD">
        <w:br/>
        <w:t xml:space="preserve">        EL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 xml:space="preserve">(EL,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</w:t>
      </w:r>
      <w:proofErr w:type="spellStart"/>
      <w:r w:rsidRPr="00E046FD">
        <w:t>bfs</w:t>
      </w:r>
      <w:proofErr w:type="spellEnd"/>
      <w:r w:rsidRPr="00E046FD">
        <w:t>')</w:t>
      </w:r>
      <w:r w:rsidRPr="00E046FD">
        <w:br/>
        <w:t xml:space="preserve">        print(BFS(M, 0,destination))</w:t>
      </w:r>
      <w:r w:rsidRPr="00E046FD">
        <w:br/>
        <w:t xml:space="preserve">        </w:t>
      </w:r>
      <w:proofErr w:type="spellStart"/>
      <w:r w:rsidRPr="00E046FD">
        <w:t>EL_path_from_BFS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(BFS(M, 0, 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EL_path_from_BFS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</w:t>
      </w:r>
      <w:proofErr w:type="spellStart"/>
      <w:r w:rsidRPr="00E046FD">
        <w:t>plt.show</w:t>
      </w:r>
      <w:proofErr w:type="spellEnd"/>
      <w:r w:rsidRPr="00E046FD">
        <w:t>()</w:t>
      </w:r>
      <w:r w:rsidRPr="00E046FD">
        <w:br/>
        <w:t xml:space="preserve">    </w:t>
      </w:r>
      <w:proofErr w:type="spellStart"/>
      <w:r w:rsidRPr="00E046FD">
        <w:t>elif</w:t>
      </w:r>
      <w:proofErr w:type="spellEnd"/>
      <w:r w:rsidRPr="00E046FD">
        <w:t xml:space="preserve"> choice == 2:</w:t>
      </w:r>
      <w:r w:rsidRPr="00E046FD">
        <w:br/>
        <w:t xml:space="preserve">        print('building adjacency list:')</w:t>
      </w:r>
      <w:r w:rsidRPr="00E046FD">
        <w:br/>
        <w:t xml:space="preserve">        G = [[] for </w:t>
      </w:r>
      <w:proofErr w:type="spellStart"/>
      <w:r w:rsidRPr="00E046FD">
        <w:t>i</w:t>
      </w:r>
      <w:proofErr w:type="spellEnd"/>
      <w:r w:rsidRPr="00E046FD">
        <w:t xml:space="preserve"> in range(n)]</w:t>
      </w:r>
      <w:r w:rsidRPr="00E046FD">
        <w:br/>
        <w:t xml:space="preserve">        print(</w:t>
      </w:r>
      <w:proofErr w:type="spellStart"/>
      <w:r w:rsidRPr="00E046FD">
        <w:t>buildMaze</w:t>
      </w:r>
      <w:proofErr w:type="spellEnd"/>
      <w:r w:rsidRPr="00E046FD">
        <w:t xml:space="preserve">(m, </w:t>
      </w:r>
      <w:proofErr w:type="spellStart"/>
      <w:r w:rsidRPr="00E046FD">
        <w:t>G,True</w:t>
      </w:r>
      <w:proofErr w:type="spellEnd"/>
      <w:r w:rsidRPr="00E046FD">
        <w:t>))</w:t>
      </w:r>
      <w:r w:rsidRPr="00E046FD">
        <w:br/>
        <w:t xml:space="preserve">        </w:t>
      </w:r>
      <w:proofErr w:type="spellStart"/>
      <w:r w:rsidRPr="00E046FD">
        <w:t>draw_maze</w:t>
      </w:r>
      <w:proofErr w:type="spellEnd"/>
      <w:r w:rsidRPr="00E046FD">
        <w:t xml:space="preserve">(walls,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  <w:t xml:space="preserve">        M = </w:t>
      </w:r>
      <w:proofErr w:type="spellStart"/>
      <w:r w:rsidRPr="00E046FD">
        <w:t>buildMaze</w:t>
      </w:r>
      <w:proofErr w:type="spellEnd"/>
      <w:r w:rsidRPr="00E046FD">
        <w:t>(m, G)</w:t>
      </w:r>
      <w:r w:rsidRPr="00E046FD">
        <w:br/>
      </w:r>
      <w:r w:rsidRPr="00E046FD">
        <w:br/>
      </w:r>
      <w:r w:rsidRPr="00E046FD">
        <w:lastRenderedPageBreak/>
        <w:t xml:space="preserve">        print('testing DFS recursive')</w:t>
      </w:r>
      <w:r w:rsidRPr="00E046FD">
        <w:br/>
      </w:r>
      <w:r w:rsidRPr="00E046FD">
        <w:br/>
        <w:t xml:space="preserve">        print(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EL_path_from_DFS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DFS_recursive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EL_path_from_DFS.pop</w:t>
      </w:r>
      <w:proofErr w:type="spellEnd"/>
      <w:r w:rsidRPr="00E046FD">
        <w:t>()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EL_path_from_DFS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DFS iterative')</w:t>
      </w:r>
      <w:r w:rsidRPr="00E046FD">
        <w:br/>
        <w:t xml:space="preserve">        print(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EL = </w:t>
      </w:r>
      <w:proofErr w:type="spellStart"/>
      <w:r w:rsidRPr="00E046FD">
        <w:t>Path_to_EL</w:t>
      </w:r>
      <w:proofErr w:type="spellEnd"/>
      <w:r w:rsidRPr="00E046FD">
        <w:t>(</w:t>
      </w:r>
      <w:proofErr w:type="spellStart"/>
      <w:r w:rsidRPr="00E046FD">
        <w:t>DFS_iterative</w:t>
      </w:r>
      <w:proofErr w:type="spellEnd"/>
      <w:r w:rsidRPr="00E046FD">
        <w:t>(M, 0, 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 xml:space="preserve">(EL,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print('testing </w:t>
      </w:r>
      <w:proofErr w:type="spellStart"/>
      <w:r w:rsidRPr="00E046FD">
        <w:t>bfs</w:t>
      </w:r>
      <w:proofErr w:type="spellEnd"/>
      <w:r w:rsidRPr="00E046FD">
        <w:t>')</w:t>
      </w:r>
      <w:r w:rsidRPr="00E046FD">
        <w:br/>
        <w:t xml:space="preserve">        print(BFS(M, 0, destination))</w:t>
      </w:r>
      <w:r w:rsidRPr="00E046FD">
        <w:br/>
        <w:t xml:space="preserve">        </w:t>
      </w:r>
      <w:proofErr w:type="spellStart"/>
      <w:r w:rsidRPr="00E046FD">
        <w:t>EL_path_from_BFS</w:t>
      </w:r>
      <w:proofErr w:type="spellEnd"/>
      <w:r w:rsidRPr="00E046FD">
        <w:t xml:space="preserve"> = </w:t>
      </w:r>
      <w:proofErr w:type="spellStart"/>
      <w:r w:rsidRPr="00E046FD">
        <w:t>Path_to_EL</w:t>
      </w:r>
      <w:proofErr w:type="spellEnd"/>
      <w:r w:rsidRPr="00E046FD">
        <w:t>(BFS(M, 0, destination))</w:t>
      </w:r>
      <w:r w:rsidRPr="00E046FD">
        <w:br/>
        <w:t xml:space="preserve">        </w:t>
      </w:r>
      <w:proofErr w:type="spellStart"/>
      <w:r w:rsidRPr="00E046FD">
        <w:t>draw_path</w:t>
      </w:r>
      <w:proofErr w:type="spellEnd"/>
      <w:r w:rsidRPr="00E046FD">
        <w:t>(</w:t>
      </w:r>
      <w:proofErr w:type="spellStart"/>
      <w:r w:rsidRPr="00E046FD">
        <w:t>EL_path_from_BFS</w:t>
      </w:r>
      <w:proofErr w:type="spellEnd"/>
      <w:r w:rsidRPr="00E046FD">
        <w:t xml:space="preserve">, walls2, </w:t>
      </w:r>
      <w:proofErr w:type="spellStart"/>
      <w:r w:rsidRPr="00E046FD">
        <w:t>maze_rows</w:t>
      </w:r>
      <w:proofErr w:type="spellEnd"/>
      <w:r w:rsidRPr="00E046FD">
        <w:t xml:space="preserve">, </w:t>
      </w:r>
      <w:proofErr w:type="spellStart"/>
      <w:r w:rsidRPr="00E046FD">
        <w:t>maze_cols</w:t>
      </w:r>
      <w:proofErr w:type="spellEnd"/>
      <w:r w:rsidRPr="00E046FD">
        <w:t>)</w:t>
      </w:r>
      <w:r w:rsidRPr="00E046FD">
        <w:br/>
      </w:r>
      <w:r w:rsidRPr="00E046FD">
        <w:br/>
        <w:t xml:space="preserve">        </w:t>
      </w:r>
      <w:proofErr w:type="spellStart"/>
      <w:r w:rsidRPr="00E046FD">
        <w:t>plt.show</w:t>
      </w:r>
      <w:proofErr w:type="spellEnd"/>
      <w:r w:rsidRPr="00E046FD">
        <w:t>()</w:t>
      </w:r>
      <w:r w:rsidRPr="00E046FD">
        <w:br/>
      </w:r>
      <w:r w:rsidRPr="00E046FD">
        <w:br/>
      </w:r>
      <w:proofErr w:type="spellStart"/>
      <w:r w:rsidRPr="00E046FD">
        <w:t>plt.show</w:t>
      </w:r>
      <w:proofErr w:type="spellEnd"/>
      <w:r w:rsidRPr="00E046FD">
        <w:t>()</w:t>
      </w:r>
    </w:p>
    <w:p w:rsidR="00B932B2" w:rsidRDefault="00B932B2" w:rsidP="00AF2867">
      <w:pPr>
        <w:pStyle w:val="NoSpacing"/>
      </w:pPr>
    </w:p>
    <w:p w:rsidR="00B932B2" w:rsidRDefault="00B932B2" w:rsidP="00B932B2">
      <w:r>
        <w:lastRenderedPageBreak/>
        <w:t xml:space="preserve">    </w:t>
      </w:r>
      <w:r w:rsidRPr="0082406F">
        <w:t>I certify that this project is entirely my own work. I wrote, debugged, and tested the code being presented, performed the experiments, and wrote the report. I also certify that I did not share my code or report or provided inappropriate assistance to any student in the class.”</w:t>
      </w:r>
    </w:p>
    <w:p w:rsidR="00B932B2" w:rsidRPr="0082406F" w:rsidRDefault="00B932B2" w:rsidP="00B932B2">
      <w:r>
        <w:tab/>
      </w:r>
      <w:r>
        <w:tab/>
      </w:r>
      <w:r>
        <w:tab/>
      </w:r>
      <w:r>
        <w:tab/>
      </w:r>
      <w:r>
        <w:tab/>
      </w:r>
      <w:r>
        <w:tab/>
        <w:t>-Nicole Favela</w:t>
      </w:r>
    </w:p>
    <w:p w:rsidR="00E81978" w:rsidRDefault="00E81978" w:rsidP="00E25930">
      <w:pPr>
        <w:pStyle w:val="SectionTitle"/>
        <w:jc w:val="left"/>
      </w:pPr>
    </w:p>
    <w:sectPr w:rsidR="00E81978">
      <w:headerReference w:type="default" r:id="rId22"/>
      <w:headerReference w:type="first" r:id="rId23"/>
      <w:footnotePr>
        <w:pos w:val="beneathText"/>
      </w:footnotePr>
      <w:pgSz w:w="12240" w:h="15840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334E" w:rsidRDefault="00EF334E">
      <w:pPr>
        <w:spacing w:line="240" w:lineRule="auto"/>
      </w:pPr>
      <w:r>
        <w:separator/>
      </w:r>
    </w:p>
    <w:p w:rsidR="00EF334E" w:rsidRDefault="00EF334E"/>
  </w:endnote>
  <w:endnote w:type="continuationSeparator" w:id="0">
    <w:p w:rsidR="00EF334E" w:rsidRDefault="00EF334E">
      <w:pPr>
        <w:spacing w:line="240" w:lineRule="auto"/>
      </w:pPr>
      <w:r>
        <w:continuationSeparator/>
      </w:r>
    </w:p>
    <w:p w:rsidR="00EF334E" w:rsidRDefault="00EF334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334E" w:rsidRDefault="00EF334E">
      <w:pPr>
        <w:spacing w:line="240" w:lineRule="auto"/>
      </w:pPr>
      <w:r>
        <w:separator/>
      </w:r>
    </w:p>
    <w:p w:rsidR="00EF334E" w:rsidRDefault="00EF334E"/>
  </w:footnote>
  <w:footnote w:type="continuationSeparator" w:id="0">
    <w:p w:rsidR="00EF334E" w:rsidRDefault="00EF334E">
      <w:pPr>
        <w:spacing w:line="240" w:lineRule="auto"/>
      </w:pPr>
      <w:r>
        <w:continuationSeparator/>
      </w:r>
    </w:p>
    <w:p w:rsidR="00EF334E" w:rsidRDefault="00EF334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1978" w:rsidRDefault="00EF334E">
    <w:pPr>
      <w:pStyle w:val="Header"/>
    </w:pPr>
    <w:sdt>
      <w:sdtPr>
        <w:rPr>
          <w:rStyle w:val="Strong"/>
        </w:rPr>
        <w:alias w:val="Running head"/>
        <w:tag w:val=""/>
        <w:id w:val="12739865"/>
        <w:placeholder>
          <w:docPart w:val="D12138E2D3C2E34C935A9A443D9D4123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C54D56">
          <w:rPr>
            <w:rStyle w:val="Strong"/>
          </w:rPr>
          <w:t>lab 7 report</w:t>
        </w:r>
      </w:sdtContent>
    </w:sdt>
    <w:r w:rsidR="005D3A03">
      <w:rPr>
        <w:rStyle w:val="Strong"/>
      </w:rPr>
      <w:ptab w:relativeTo="margin" w:alignment="right" w:leader="none"/>
    </w:r>
    <w:r w:rsidR="005D3A03">
      <w:rPr>
        <w:rStyle w:val="Strong"/>
      </w:rPr>
      <w:fldChar w:fldCharType="begin"/>
    </w:r>
    <w:r w:rsidR="005D3A03">
      <w:rPr>
        <w:rStyle w:val="Strong"/>
      </w:rPr>
      <w:instrText xml:space="preserve"> PAGE   \* MERGEFORMAT </w:instrText>
    </w:r>
    <w:r w:rsidR="005D3A03">
      <w:rPr>
        <w:rStyle w:val="Strong"/>
      </w:rPr>
      <w:fldChar w:fldCharType="separate"/>
    </w:r>
    <w:r w:rsidR="000D3F41">
      <w:rPr>
        <w:rStyle w:val="Strong"/>
        <w:noProof/>
      </w:rPr>
      <w:t>8</w:t>
    </w:r>
    <w:r w:rsidR="005D3A03"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81978" w:rsidRDefault="005D3A03">
    <w:pPr>
      <w:pStyle w:val="Header"/>
      <w:rPr>
        <w:rStyle w:val="Strong"/>
      </w:rPr>
    </w:pPr>
    <w:r>
      <w:t xml:space="preserve">Running head: </w:t>
    </w:r>
    <w:sdt>
      <w:sdtPr>
        <w:rPr>
          <w:rStyle w:val="Strong"/>
        </w:rPr>
        <w:alias w:val="Running head"/>
        <w:tag w:val=""/>
        <w:id w:val="-696842620"/>
        <w:placeholder>
          <w:docPart w:val="57C7B57BDFA4DA42AD4C937C5FC4DFE5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 w:rsidR="00C54D56">
          <w:rPr>
            <w:rStyle w:val="Strong"/>
          </w:rPr>
          <w:t>lab 7</w:t>
        </w:r>
        <w:r w:rsidR="000D3127">
          <w:rPr>
            <w:rStyle w:val="Strong"/>
          </w:rPr>
          <w:t xml:space="preserve"> report</w:t>
        </w:r>
      </w:sdtContent>
    </w:sdt>
    <w:r>
      <w:rPr>
        <w:rStyle w:val="Strong"/>
      </w:rPr>
      <w:ptab w:relativeTo="margin" w:alignment="right" w:leader="none"/>
    </w:r>
    <w:r>
      <w:rPr>
        <w:rStyle w:val="Strong"/>
      </w:rPr>
      <w:fldChar w:fldCharType="begin"/>
    </w:r>
    <w:r>
      <w:rPr>
        <w:rStyle w:val="Strong"/>
      </w:rPr>
      <w:instrText xml:space="preserve"> PAGE   \* MERGEFORMAT </w:instrText>
    </w:r>
    <w:r>
      <w:rPr>
        <w:rStyle w:val="Strong"/>
      </w:rPr>
      <w:fldChar w:fldCharType="separate"/>
    </w:r>
    <w:r w:rsidR="000D3F41">
      <w:rPr>
        <w:rStyle w:val="Strong"/>
        <w:noProof/>
      </w:rPr>
      <w:t>1</w:t>
    </w:r>
    <w:r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4A5A1099"/>
    <w:multiLevelType w:val="multilevel"/>
    <w:tmpl w:val="4268E1E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54B27D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D702056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727374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3"/>
  </w:num>
  <w:num w:numId="13">
    <w:abstractNumId w:val="11"/>
  </w:num>
  <w:num w:numId="14">
    <w:abstractNumId w:val="1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6AB"/>
    <w:rsid w:val="00053FF8"/>
    <w:rsid w:val="000D3127"/>
    <w:rsid w:val="000D3F41"/>
    <w:rsid w:val="00101F46"/>
    <w:rsid w:val="0012353B"/>
    <w:rsid w:val="00154523"/>
    <w:rsid w:val="00175E81"/>
    <w:rsid w:val="00180B0B"/>
    <w:rsid w:val="001820ED"/>
    <w:rsid w:val="001E3531"/>
    <w:rsid w:val="001E7AA4"/>
    <w:rsid w:val="00277537"/>
    <w:rsid w:val="002B52E2"/>
    <w:rsid w:val="002C4F4D"/>
    <w:rsid w:val="00355DCA"/>
    <w:rsid w:val="003A10FA"/>
    <w:rsid w:val="003F032C"/>
    <w:rsid w:val="00414F1F"/>
    <w:rsid w:val="004804A1"/>
    <w:rsid w:val="004F7F8B"/>
    <w:rsid w:val="00500367"/>
    <w:rsid w:val="0051318B"/>
    <w:rsid w:val="005203EC"/>
    <w:rsid w:val="00550843"/>
    <w:rsid w:val="00551A02"/>
    <w:rsid w:val="005534FA"/>
    <w:rsid w:val="00572269"/>
    <w:rsid w:val="00577EAD"/>
    <w:rsid w:val="00597714"/>
    <w:rsid w:val="005C079D"/>
    <w:rsid w:val="005D3A03"/>
    <w:rsid w:val="005F10FD"/>
    <w:rsid w:val="00624480"/>
    <w:rsid w:val="00626E1D"/>
    <w:rsid w:val="006615B8"/>
    <w:rsid w:val="006D5378"/>
    <w:rsid w:val="006E5998"/>
    <w:rsid w:val="00711073"/>
    <w:rsid w:val="00713235"/>
    <w:rsid w:val="007205B4"/>
    <w:rsid w:val="00751254"/>
    <w:rsid w:val="00762311"/>
    <w:rsid w:val="007C20BF"/>
    <w:rsid w:val="007C744C"/>
    <w:rsid w:val="007D0ECA"/>
    <w:rsid w:val="008002C0"/>
    <w:rsid w:val="008C5323"/>
    <w:rsid w:val="0090014C"/>
    <w:rsid w:val="0091074E"/>
    <w:rsid w:val="00933802"/>
    <w:rsid w:val="0097324D"/>
    <w:rsid w:val="009A6A3B"/>
    <w:rsid w:val="009B2257"/>
    <w:rsid w:val="009F3384"/>
    <w:rsid w:val="00A00966"/>
    <w:rsid w:val="00A361D9"/>
    <w:rsid w:val="00A40D48"/>
    <w:rsid w:val="00A64E2B"/>
    <w:rsid w:val="00A729BA"/>
    <w:rsid w:val="00A834C6"/>
    <w:rsid w:val="00AA5BD1"/>
    <w:rsid w:val="00AF2867"/>
    <w:rsid w:val="00B35878"/>
    <w:rsid w:val="00B823AA"/>
    <w:rsid w:val="00B86862"/>
    <w:rsid w:val="00B932B2"/>
    <w:rsid w:val="00BA45DB"/>
    <w:rsid w:val="00BF4184"/>
    <w:rsid w:val="00C0601E"/>
    <w:rsid w:val="00C2527C"/>
    <w:rsid w:val="00C31D30"/>
    <w:rsid w:val="00C35BFC"/>
    <w:rsid w:val="00C45A9A"/>
    <w:rsid w:val="00C54D56"/>
    <w:rsid w:val="00C551EB"/>
    <w:rsid w:val="00CB294A"/>
    <w:rsid w:val="00CC284A"/>
    <w:rsid w:val="00CD6E39"/>
    <w:rsid w:val="00CF6E91"/>
    <w:rsid w:val="00D22DB7"/>
    <w:rsid w:val="00D37AC2"/>
    <w:rsid w:val="00D7370F"/>
    <w:rsid w:val="00D80839"/>
    <w:rsid w:val="00D84007"/>
    <w:rsid w:val="00D85B68"/>
    <w:rsid w:val="00DA32E6"/>
    <w:rsid w:val="00E046FD"/>
    <w:rsid w:val="00E25930"/>
    <w:rsid w:val="00E366AB"/>
    <w:rsid w:val="00E377FF"/>
    <w:rsid w:val="00E52FC7"/>
    <w:rsid w:val="00E6004D"/>
    <w:rsid w:val="00E711CD"/>
    <w:rsid w:val="00E73874"/>
    <w:rsid w:val="00E81978"/>
    <w:rsid w:val="00E82D61"/>
    <w:rsid w:val="00EC12E3"/>
    <w:rsid w:val="00EE28D1"/>
    <w:rsid w:val="00EF334E"/>
    <w:rsid w:val="00F379B7"/>
    <w:rsid w:val="00F525FA"/>
    <w:rsid w:val="00F9486B"/>
    <w:rsid w:val="00F95326"/>
    <w:rsid w:val="00F95A52"/>
    <w:rsid w:val="00F9692E"/>
    <w:rsid w:val="00FB4307"/>
    <w:rsid w:val="00FB5C34"/>
    <w:rsid w:val="00FC0753"/>
    <w:rsid w:val="00FD05D5"/>
    <w:rsid w:val="00FF2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409449"/>
  <w15:chartTrackingRefBased/>
  <w15:docId w15:val="{48E9507B-C918-8043-8C33-4507F64CD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3F41"/>
    <w:rPr>
      <w:kern w:val="24"/>
    </w:rPr>
  </w:style>
  <w:style w:type="paragraph" w:styleId="Heading1">
    <w:name w:val="heading 1"/>
    <w:basedOn w:val="Normal"/>
    <w:next w:val="Normal"/>
    <w:link w:val="Heading1Char"/>
    <w:uiPriority w:val="4"/>
    <w:qFormat/>
    <w:rsid w:val="009A6A3B"/>
    <w:pPr>
      <w:keepNext/>
      <w:keepLines/>
      <w:ind w:firstLine="0"/>
      <w:jc w:val="center"/>
      <w:outlineLvl w:val="0"/>
    </w:pPr>
    <w:rPr>
      <w:rFonts w:asciiTheme="majorHAnsi" w:eastAsiaTheme="majorEastAsia" w:hAnsiTheme="majorHAnsi" w:cstheme="majorBid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9A6A3B"/>
    <w:pPr>
      <w:keepNext/>
      <w:keepLines/>
      <w:ind w:firstLine="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rsid w:val="00C31D30"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rsid w:val="00C31D30"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rsid w:val="00C31D30"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9A6A3B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9A6A3B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9A6A3B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9A6A3B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uiPriority w:val="2"/>
    <w:qFormat/>
    <w:pPr>
      <w:pageBreakBefore/>
      <w:ind w:firstLine="0"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sid w:val="005D3A03"/>
    <w:rPr>
      <w:color w:val="404040" w:themeColor="text1" w:themeTint="BF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link w:val="TitleChar"/>
    <w:qFormat/>
    <w:pPr>
      <w:spacing w:before="2400"/>
      <w:ind w:firstLine="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rsid w:val="008C5323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4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sid w:val="00C31D30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sid w:val="00C31D30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sid w:val="00C31D30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002"/>
    <w:rPr>
      <w:rFonts w:ascii="Segoe UI" w:hAnsi="Segoe UI" w:cs="Segoe UI"/>
      <w:kern w:val="24"/>
      <w:sz w:val="22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rsid w:val="009A6A3B"/>
    <w:pPr>
      <w:pBdr>
        <w:top w:val="single" w:sz="2" w:space="10" w:color="595959" w:themeColor="text1" w:themeTint="A6" w:shadow="1"/>
        <w:left w:val="single" w:sz="2" w:space="10" w:color="595959" w:themeColor="text1" w:themeTint="A6" w:shadow="1"/>
        <w:bottom w:val="single" w:sz="2" w:space="10" w:color="595959" w:themeColor="text1" w:themeTint="A6" w:shadow="1"/>
        <w:right w:val="single" w:sz="2" w:space="10" w:color="595959" w:themeColor="text1" w:themeTint="A6" w:shadow="1"/>
      </w:pBdr>
      <w:ind w:left="1152" w:right="1152" w:firstLine="0"/>
    </w:pPr>
    <w:rPr>
      <w:i/>
      <w:iCs/>
      <w:color w:val="595959" w:themeColor="text1" w:themeTint="A6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FF2002"/>
    <w:pPr>
      <w:spacing w:after="120"/>
      <w:ind w:firstLine="0"/>
    </w:pPr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F2002"/>
    <w:rPr>
      <w:kern w:val="24"/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F2002"/>
    <w:pPr>
      <w:spacing w:after="120"/>
      <w:ind w:left="360" w:firstLine="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F2002"/>
    <w:rPr>
      <w:kern w:val="24"/>
      <w:sz w:val="22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2002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2002"/>
    <w:pPr>
      <w:spacing w:line="240" w:lineRule="auto"/>
      <w:ind w:firstLine="0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2002"/>
    <w:rPr>
      <w:kern w:val="24"/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F2002"/>
    <w:rPr>
      <w:rFonts w:ascii="Segoe UI" w:hAnsi="Segoe UI" w:cs="Segoe UI"/>
      <w:kern w:val="24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F2002"/>
    <w:pPr>
      <w:spacing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F2002"/>
    <w:rPr>
      <w:kern w:val="24"/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FF2002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8002C0"/>
    <w:pPr>
      <w:spacing w:line="240" w:lineRule="auto"/>
      <w:ind w:firstLine="0"/>
    </w:pPr>
  </w:style>
  <w:style w:type="character" w:customStyle="1" w:styleId="FooterChar">
    <w:name w:val="Footer Char"/>
    <w:basedOn w:val="DefaultParagraphFont"/>
    <w:link w:val="Footer"/>
    <w:uiPriority w:val="99"/>
    <w:rsid w:val="008002C0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2002"/>
    <w:rPr>
      <w:rFonts w:asciiTheme="majorHAnsi" w:eastAsiaTheme="majorEastAsia" w:hAnsiTheme="majorHAnsi" w:cstheme="majorBidi"/>
      <w:color w:val="272727" w:themeColor="text1" w:themeTint="D8"/>
      <w:kern w:val="24"/>
      <w:sz w:val="22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2002"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2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D3A03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D3A03"/>
    <w:rPr>
      <w:i/>
      <w:iCs/>
      <w:color w:val="404040" w:themeColor="text1" w:themeTint="BF"/>
      <w:kern w:val="24"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pPr>
      <w:ind w:left="720" w:firstLine="0"/>
      <w:contextualSpacing/>
    </w:pPr>
  </w:style>
  <w:style w:type="paragraph" w:styleId="MacroText">
    <w:name w:val="macro"/>
    <w:link w:val="MacroTextChar"/>
    <w:uiPriority w:val="99"/>
    <w:semiHidden/>
    <w:unhideWhenUsed/>
    <w:rsid w:val="00FF200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F2002"/>
    <w:rPr>
      <w:rFonts w:ascii="Consolas" w:hAnsi="Consolas" w:cs="Consolas"/>
      <w:kern w:val="24"/>
      <w:sz w:val="22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5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rsid w:val="00BF4184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39"/>
    <w:qFormat/>
    <w:pPr>
      <w:spacing w:before="240"/>
      <w:ind w:firstLine="0"/>
      <w:contextualSpacing/>
    </w:pPr>
  </w:style>
  <w:style w:type="table" w:styleId="PlainTable1">
    <w:name w:val="Plain Table 1"/>
    <w:basedOn w:val="TableNormal"/>
    <w:uiPriority w:val="41"/>
    <w:rsid w:val="00E6004D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F2002"/>
    <w:rPr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sid w:val="00FF2002"/>
    <w:pPr>
      <w:spacing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F2002"/>
    <w:rPr>
      <w:kern w:val="24"/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D3A03"/>
    <w:rPr>
      <w:i/>
      <w:iCs/>
      <w:color w:val="373737" w:themeColor="accent1" w:themeShade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BA45DB"/>
    <w:rPr>
      <w:b/>
      <w:bCs/>
      <w:caps w:val="0"/>
      <w:smallCaps/>
      <w:color w:val="595959" w:themeColor="text1" w:themeTint="A6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A6A3B"/>
    <w:pPr>
      <w:spacing w:before="240"/>
      <w:ind w:firstLine="720"/>
      <w:jc w:val="left"/>
      <w:outlineLvl w:val="9"/>
    </w:pPr>
    <w:rPr>
      <w:bCs w:val="0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9A6A3B"/>
    <w:rPr>
      <w:color w:val="595959" w:themeColor="text1" w:themeTint="A6"/>
      <w:u w:val="single"/>
    </w:rPr>
  </w:style>
  <w:style w:type="paragraph" w:customStyle="1" w:styleId="Title2">
    <w:name w:val="Title 2"/>
    <w:basedOn w:val="Normal"/>
    <w:uiPriority w:val="1"/>
    <w:qFormat/>
    <w:rsid w:val="00B823AA"/>
    <w:pPr>
      <w:ind w:firstLine="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icolefavela/Library/Containers/com.microsoft.Word/Data/Library/Application%20Support/Microsoft/Office/16.0/DTS/Search/%7b3518AD2D-F100-C948-8F10-7600B9CE5A81%7dtf0398235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18C6009FD0EB649A11228361AB5E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18970B-6D84-B74F-9A94-E85EBD1F9A6D}"/>
      </w:docPartPr>
      <w:docPartBody>
        <w:p w:rsidR="00230C96" w:rsidRDefault="00614E61">
          <w:pPr>
            <w:pStyle w:val="518C6009FD0EB649A11228361AB5E03B"/>
          </w:pPr>
          <w:r>
            <w:t>[Title Here, up to 12 Words, on One to Two Lines]</w:t>
          </w:r>
        </w:p>
      </w:docPartBody>
    </w:docPart>
    <w:docPart>
      <w:docPartPr>
        <w:name w:val="D12138E2D3C2E34C935A9A443D9D41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6427A5-156D-6345-AABD-63C7E74F9505}"/>
      </w:docPartPr>
      <w:docPartBody>
        <w:p w:rsidR="00230C96" w:rsidRDefault="00614E61">
          <w:pPr>
            <w:pStyle w:val="D12138E2D3C2E34C935A9A443D9D4123"/>
          </w:pPr>
          <w:r w:rsidRPr="005D3A03">
            <w:t>Figures title:</w:t>
          </w:r>
        </w:p>
      </w:docPartBody>
    </w:docPart>
    <w:docPart>
      <w:docPartPr>
        <w:name w:val="57C7B57BDFA4DA42AD4C937C5FC4DF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9AD322-C3CD-ED4F-842A-22311052EC59}"/>
      </w:docPartPr>
      <w:docPartBody>
        <w:p w:rsidR="00230C96" w:rsidRDefault="00614E61">
          <w:pPr>
            <w:pStyle w:val="57C7B57BDFA4DA42AD4C937C5FC4DFE5"/>
          </w:pPr>
          <w:r>
            <w:t>[Include all figures in their own section, following references (and footnotes and tables, if applicable).  Include a numbered caption for each figure.  Use the Table/Figure style for easy spacing between figure and caption.]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E61"/>
    <w:rsid w:val="00230C96"/>
    <w:rsid w:val="00614E61"/>
    <w:rsid w:val="00754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8C6009FD0EB649A11228361AB5E03B">
    <w:name w:val="518C6009FD0EB649A11228361AB5E03B"/>
  </w:style>
  <w:style w:type="paragraph" w:customStyle="1" w:styleId="945CAB5A1447C448A859B7C25BFEB1AA">
    <w:name w:val="945CAB5A1447C448A859B7C25BFEB1AA"/>
  </w:style>
  <w:style w:type="paragraph" w:customStyle="1" w:styleId="D2EC55BB06C970489EC32FEF268B79A0">
    <w:name w:val="D2EC55BB06C970489EC32FEF268B79A0"/>
  </w:style>
  <w:style w:type="paragraph" w:customStyle="1" w:styleId="14829F6DF35CBB4893C253375122C1ED">
    <w:name w:val="14829F6DF35CBB4893C253375122C1ED"/>
  </w:style>
  <w:style w:type="paragraph" w:customStyle="1" w:styleId="DCBCC970CBD47644A056C42B95FB47A2">
    <w:name w:val="DCBCC970CBD47644A056C42B95FB47A2"/>
  </w:style>
  <w:style w:type="paragraph" w:customStyle="1" w:styleId="42045E2A7D402243AEE1064BDE999132">
    <w:name w:val="42045E2A7D402243AEE1064BDE999132"/>
  </w:style>
  <w:style w:type="character" w:styleId="Emphasis">
    <w:name w:val="Emphasis"/>
    <w:basedOn w:val="DefaultParagraphFont"/>
    <w:uiPriority w:val="4"/>
    <w:unhideWhenUsed/>
    <w:qFormat/>
    <w:rPr>
      <w:i/>
      <w:iCs/>
    </w:rPr>
  </w:style>
  <w:style w:type="paragraph" w:customStyle="1" w:styleId="CBA419AF0874C04EA787B30148C88B2D">
    <w:name w:val="CBA419AF0874C04EA787B30148C88B2D"/>
  </w:style>
  <w:style w:type="paragraph" w:customStyle="1" w:styleId="B8AFBEC570249B438F03A93B1365550F">
    <w:name w:val="B8AFBEC570249B438F03A93B1365550F"/>
  </w:style>
  <w:style w:type="paragraph" w:customStyle="1" w:styleId="34EF5A09B5C5094BBC87B3DE222E1818">
    <w:name w:val="34EF5A09B5C5094BBC87B3DE222E1818"/>
  </w:style>
  <w:style w:type="paragraph" w:customStyle="1" w:styleId="648BE46B9DD9A442AFAA17C08B4FB1C2">
    <w:name w:val="648BE46B9DD9A442AFAA17C08B4FB1C2"/>
  </w:style>
  <w:style w:type="paragraph" w:customStyle="1" w:styleId="0F7FC2644292BF4F8FDEE5174088F170">
    <w:name w:val="0F7FC2644292BF4F8FDEE5174088F170"/>
  </w:style>
  <w:style w:type="paragraph" w:customStyle="1" w:styleId="B6D180236A331946AB6A6040A3725F33">
    <w:name w:val="B6D180236A331946AB6A6040A3725F33"/>
  </w:style>
  <w:style w:type="paragraph" w:customStyle="1" w:styleId="951E0C12885A7242870CDA8820D908DF">
    <w:name w:val="951E0C12885A7242870CDA8820D908DF"/>
  </w:style>
  <w:style w:type="paragraph" w:customStyle="1" w:styleId="13858E47BE94B54C9EC563284C340F89">
    <w:name w:val="13858E47BE94B54C9EC563284C340F89"/>
  </w:style>
  <w:style w:type="paragraph" w:customStyle="1" w:styleId="76DE7C88213A3A47A1BF86C7FDDF4C46">
    <w:name w:val="76DE7C88213A3A47A1BF86C7FDDF4C46"/>
  </w:style>
  <w:style w:type="paragraph" w:customStyle="1" w:styleId="B0CC51175EB95F4AA7093AF90034AB09">
    <w:name w:val="B0CC51175EB95F4AA7093AF90034AB09"/>
  </w:style>
  <w:style w:type="paragraph" w:customStyle="1" w:styleId="66777CFC0CE6A64CA5AC67000DB41190">
    <w:name w:val="66777CFC0CE6A64CA5AC67000DB41190"/>
  </w:style>
  <w:style w:type="paragraph" w:customStyle="1" w:styleId="C74B9338EF7D6444A54E7153F624A679">
    <w:name w:val="C74B9338EF7D6444A54E7153F624A679"/>
  </w:style>
  <w:style w:type="paragraph" w:customStyle="1" w:styleId="71BFDF5089705245816A4AABFC660C8F">
    <w:name w:val="71BFDF5089705245816A4AABFC660C8F"/>
  </w:style>
  <w:style w:type="paragraph" w:customStyle="1" w:styleId="6023C0E5E225734CBCF92D4E5320DF83">
    <w:name w:val="6023C0E5E225734CBCF92D4E5320DF83"/>
  </w:style>
  <w:style w:type="paragraph" w:customStyle="1" w:styleId="A38893F4854D3245883E68076CF84D5D">
    <w:name w:val="A38893F4854D3245883E68076CF84D5D"/>
  </w:style>
  <w:style w:type="paragraph" w:customStyle="1" w:styleId="7D9ED6960CD09C4495259DC25A50AE05">
    <w:name w:val="7D9ED6960CD09C4495259DC25A50AE05"/>
  </w:style>
  <w:style w:type="paragraph" w:customStyle="1" w:styleId="765DDB09E4663C4583FA7DBD894F8D41">
    <w:name w:val="765DDB09E4663C4583FA7DBD894F8D41"/>
  </w:style>
  <w:style w:type="paragraph" w:customStyle="1" w:styleId="0AAA547689291941A3803D44D91F4BA4">
    <w:name w:val="0AAA547689291941A3803D44D91F4BA4"/>
  </w:style>
  <w:style w:type="paragraph" w:customStyle="1" w:styleId="2F8130D049AA4C4181B312D34E2639E8">
    <w:name w:val="2F8130D049AA4C4181B312D34E2639E8"/>
  </w:style>
  <w:style w:type="paragraph" w:customStyle="1" w:styleId="C5A8208487E9E34B91C5CB3C42D91969">
    <w:name w:val="C5A8208487E9E34B91C5CB3C42D91969"/>
  </w:style>
  <w:style w:type="paragraph" w:customStyle="1" w:styleId="8EFE64FC19D4B94E9C422306B4225148">
    <w:name w:val="8EFE64FC19D4B94E9C422306B4225148"/>
  </w:style>
  <w:style w:type="paragraph" w:customStyle="1" w:styleId="1C4DCCC77CBDEB43A4AA02F262C33B7B">
    <w:name w:val="1C4DCCC77CBDEB43A4AA02F262C33B7B"/>
  </w:style>
  <w:style w:type="paragraph" w:customStyle="1" w:styleId="51F6A3F12D97B542B93CFC9905D00936">
    <w:name w:val="51F6A3F12D97B542B93CFC9905D00936"/>
  </w:style>
  <w:style w:type="paragraph" w:customStyle="1" w:styleId="14DAB6E495E605498391E729842450C9">
    <w:name w:val="14DAB6E495E605498391E729842450C9"/>
  </w:style>
  <w:style w:type="paragraph" w:customStyle="1" w:styleId="CC87E67659AFA645B103CEB6ED9CF5A0">
    <w:name w:val="CC87E67659AFA645B103CEB6ED9CF5A0"/>
  </w:style>
  <w:style w:type="paragraph" w:customStyle="1" w:styleId="9D37C823E8B7284BBC5922BCBA42F8F7">
    <w:name w:val="9D37C823E8B7284BBC5922BCBA42F8F7"/>
  </w:style>
  <w:style w:type="paragraph" w:customStyle="1" w:styleId="ED6298A4DF16E142BEF05710C8082365">
    <w:name w:val="ED6298A4DF16E142BEF05710C8082365"/>
  </w:style>
  <w:style w:type="paragraph" w:customStyle="1" w:styleId="8EA4999D2687FA48A3A0352C2AEC0A22">
    <w:name w:val="8EA4999D2687FA48A3A0352C2AEC0A22"/>
  </w:style>
  <w:style w:type="paragraph" w:customStyle="1" w:styleId="2E01EF20829BDF45A566E8B024624A93">
    <w:name w:val="2E01EF20829BDF45A566E8B024624A93"/>
  </w:style>
  <w:style w:type="paragraph" w:customStyle="1" w:styleId="701C5512C5835E4F8951691E01527431">
    <w:name w:val="701C5512C5835E4F8951691E01527431"/>
  </w:style>
  <w:style w:type="paragraph" w:customStyle="1" w:styleId="BD894B60308FE14D848EAB17616E0C97">
    <w:name w:val="BD894B60308FE14D848EAB17616E0C97"/>
  </w:style>
  <w:style w:type="paragraph" w:customStyle="1" w:styleId="493C541F287FF54DA96CC80796233209">
    <w:name w:val="493C541F287FF54DA96CC80796233209"/>
  </w:style>
  <w:style w:type="paragraph" w:customStyle="1" w:styleId="8DC11E036888AD40B460F974108F2749">
    <w:name w:val="8DC11E036888AD40B460F974108F2749"/>
  </w:style>
  <w:style w:type="paragraph" w:customStyle="1" w:styleId="C928AB2B38F2CE409DCEC5C614A4C77E">
    <w:name w:val="C928AB2B38F2CE409DCEC5C614A4C77E"/>
  </w:style>
  <w:style w:type="paragraph" w:customStyle="1" w:styleId="6337732BC33EC841BA78539392B17E04">
    <w:name w:val="6337732BC33EC841BA78539392B17E04"/>
  </w:style>
  <w:style w:type="paragraph" w:customStyle="1" w:styleId="18CE2E0A71FD2A478785EB8A9C5FE697">
    <w:name w:val="18CE2E0A71FD2A478785EB8A9C5FE697"/>
  </w:style>
  <w:style w:type="paragraph" w:customStyle="1" w:styleId="1FE94EE13B188D45AF2F4C8153F7C7CD">
    <w:name w:val="1FE94EE13B188D45AF2F4C8153F7C7CD"/>
  </w:style>
  <w:style w:type="paragraph" w:customStyle="1" w:styleId="FB17FEE2F0D00E45B1CCF1B8D6A0A2ED">
    <w:name w:val="FB17FEE2F0D00E45B1CCF1B8D6A0A2ED"/>
  </w:style>
  <w:style w:type="paragraph" w:customStyle="1" w:styleId="5F22CA3F471BAB4CBD108C10EF3EBF2D">
    <w:name w:val="5F22CA3F471BAB4CBD108C10EF3EBF2D"/>
  </w:style>
  <w:style w:type="paragraph" w:customStyle="1" w:styleId="B6065666F6B536468896A124CB25D444">
    <w:name w:val="B6065666F6B536468896A124CB25D444"/>
  </w:style>
  <w:style w:type="paragraph" w:customStyle="1" w:styleId="CE8A828EF7F7444B813D838155BB59CE">
    <w:name w:val="CE8A828EF7F7444B813D838155BB59CE"/>
  </w:style>
  <w:style w:type="paragraph" w:customStyle="1" w:styleId="70CB0D564BF78148AAE9DC994136CE1C">
    <w:name w:val="70CB0D564BF78148AAE9DC994136CE1C"/>
  </w:style>
  <w:style w:type="paragraph" w:customStyle="1" w:styleId="A8EA1945A4E27A4BBB1FA822FE50D99D">
    <w:name w:val="A8EA1945A4E27A4BBB1FA822FE50D99D"/>
  </w:style>
  <w:style w:type="paragraph" w:customStyle="1" w:styleId="818059AEB239D548BD78199F0A509985">
    <w:name w:val="818059AEB239D548BD78199F0A509985"/>
  </w:style>
  <w:style w:type="paragraph" w:customStyle="1" w:styleId="9FF368DF61E3C448A6882BF5012D0A9D">
    <w:name w:val="9FF368DF61E3C448A6882BF5012D0A9D"/>
  </w:style>
  <w:style w:type="paragraph" w:customStyle="1" w:styleId="CD523BF8AEE6434E85D559779D7DA674">
    <w:name w:val="CD523BF8AEE6434E85D559779D7DA674"/>
  </w:style>
  <w:style w:type="paragraph" w:customStyle="1" w:styleId="C3FBD8991C2D7445991094ED2BE12427">
    <w:name w:val="C3FBD8991C2D7445991094ED2BE12427"/>
  </w:style>
  <w:style w:type="paragraph" w:customStyle="1" w:styleId="CB39029E749D594E800C1D8B7DEACC28">
    <w:name w:val="CB39029E749D594E800C1D8B7DEACC28"/>
  </w:style>
  <w:style w:type="paragraph" w:customStyle="1" w:styleId="AF07245C2B3E294FA0DC154ECC95A52E">
    <w:name w:val="AF07245C2B3E294FA0DC154ECC95A52E"/>
  </w:style>
  <w:style w:type="paragraph" w:customStyle="1" w:styleId="6306F31FCA5CB44C9CECFEAEF41BABE6">
    <w:name w:val="6306F31FCA5CB44C9CECFEAEF41BABE6"/>
  </w:style>
  <w:style w:type="paragraph" w:customStyle="1" w:styleId="25E33BD607E587438D2E38CECE1ED595">
    <w:name w:val="25E33BD607E587438D2E38CECE1ED595"/>
  </w:style>
  <w:style w:type="paragraph" w:customStyle="1" w:styleId="793CC5751B9FBF41BD68C0B38B54443B">
    <w:name w:val="793CC5751B9FBF41BD68C0B38B54443B"/>
  </w:style>
  <w:style w:type="paragraph" w:customStyle="1" w:styleId="6D421DD6B449D149A052E1A2290E60B0">
    <w:name w:val="6D421DD6B449D149A052E1A2290E60B0"/>
  </w:style>
  <w:style w:type="paragraph" w:customStyle="1" w:styleId="CEEB819DDFF8644685BE59A31BBEF194">
    <w:name w:val="CEEB819DDFF8644685BE59A31BBEF194"/>
  </w:style>
  <w:style w:type="paragraph" w:customStyle="1" w:styleId="2DD1360AED5E504989CD90BF6C6ECAB8">
    <w:name w:val="2DD1360AED5E504989CD90BF6C6ECAB8"/>
  </w:style>
  <w:style w:type="paragraph" w:customStyle="1" w:styleId="D12138E2D3C2E34C935A9A443D9D4123">
    <w:name w:val="D12138E2D3C2E34C935A9A443D9D4123"/>
  </w:style>
  <w:style w:type="paragraph" w:customStyle="1" w:styleId="57C7B57BDFA4DA42AD4C937C5FC4DFE5">
    <w:name w:val="57C7B57BDFA4DA42AD4C937C5FC4DF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lab 7 report</Abstract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8BB62DF-8E70-544C-97F6-4E5B8013A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{3518AD2D-F100-C948-8F10-7600B9CE5A81}tf03982351.dotx</Template>
  <TotalTime>207</TotalTime>
  <Pages>34</Pages>
  <Words>3286</Words>
  <Characters>18733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6 report</vt:lpstr>
    </vt:vector>
  </TitlesOfParts>
  <Company/>
  <LinksUpToDate>false</LinksUpToDate>
  <CharactersWithSpaces>21976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7 report</dc:title>
  <dc:subject/>
  <dc:creator>Microsoft Office User</dc:creator>
  <cp:keywords/>
  <dc:description/>
  <cp:lastModifiedBy>Favela, Nicole E</cp:lastModifiedBy>
  <cp:revision>21</cp:revision>
  <dcterms:created xsi:type="dcterms:W3CDTF">2019-04-30T22:49:00Z</dcterms:created>
  <dcterms:modified xsi:type="dcterms:W3CDTF">2019-05-02T05:07:00Z</dcterms:modified>
</cp:coreProperties>
</file>