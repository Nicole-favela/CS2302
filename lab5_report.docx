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2E1" w:rsidRDefault="004B4B8A">
      <w:pPr>
        <w:pStyle w:val="Title"/>
      </w:pPr>
      <w:sdt>
        <w:sdtPr>
          <w:alias w:val="Title"/>
          <w:tag w:val=""/>
          <w:id w:val="726351117"/>
          <w:placeholder>
            <w:docPart w:val="363C27768428F947B878BAC718D8C04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56B70">
            <w:t>Lab 5 Report</w:t>
          </w:r>
        </w:sdtContent>
      </w:sdt>
    </w:p>
    <w:p w:rsidR="000172E1" w:rsidRDefault="00E56B70">
      <w:pPr>
        <w:pStyle w:val="Title2"/>
      </w:pPr>
      <w:r>
        <w:t>Nicole Favela</w:t>
      </w:r>
    </w:p>
    <w:p w:rsidR="000172E1" w:rsidRDefault="00E56B70">
      <w:pPr>
        <w:pStyle w:val="Title2"/>
      </w:pPr>
      <w:r>
        <w:t>CS2302</w:t>
      </w:r>
    </w:p>
    <w:p w:rsidR="00E56B70" w:rsidRDefault="00E56B70">
      <w:pPr>
        <w:pStyle w:val="Title2"/>
      </w:pPr>
      <w:r>
        <w:t>April 3, 2019</w:t>
      </w:r>
    </w:p>
    <w:p w:rsidR="00E56B70" w:rsidRDefault="00E56B70" w:rsidP="00E56B70">
      <w:pPr>
        <w:ind w:firstLine="0"/>
      </w:pPr>
    </w:p>
    <w:p w:rsidR="000172E1" w:rsidRDefault="000172E1">
      <w:pPr>
        <w:ind w:firstLine="0"/>
      </w:pPr>
    </w:p>
    <w:p w:rsidR="000172E1" w:rsidRDefault="000172E1">
      <w:pPr>
        <w:pStyle w:val="NoSpacing"/>
      </w:pPr>
    </w:p>
    <w:p w:rsidR="000172E1" w:rsidRDefault="000172E1" w:rsidP="00E56B70">
      <w:pPr>
        <w:ind w:firstLine="0"/>
      </w:pPr>
    </w:p>
    <w:p w:rsidR="00E56B70" w:rsidRDefault="00E56B70"/>
    <w:p w:rsidR="00E56B70" w:rsidRDefault="00E56B70"/>
    <w:p w:rsidR="00E56B70" w:rsidRDefault="00E56B70"/>
    <w:p w:rsidR="00E56B70" w:rsidRDefault="00E56B70"/>
    <w:p w:rsidR="00E56B70" w:rsidRDefault="00E56B70"/>
    <w:p w:rsidR="00E56B70" w:rsidRDefault="00E56B70"/>
    <w:p w:rsidR="00E56B70" w:rsidRDefault="00E56B70"/>
    <w:p w:rsidR="00E56B70" w:rsidRDefault="00E56B70"/>
    <w:p w:rsidR="00E56B70" w:rsidRDefault="00E56B70"/>
    <w:p w:rsidR="00E56B70" w:rsidRDefault="00E56B70"/>
    <w:p w:rsidR="00E56B70" w:rsidRDefault="00E56B70"/>
    <w:p w:rsidR="00E56B70" w:rsidRPr="00E56B70" w:rsidRDefault="00E56B70">
      <w:pPr>
        <w:rPr>
          <w:b/>
          <w:i/>
        </w:rPr>
      </w:pPr>
      <w:r>
        <w:lastRenderedPageBreak/>
        <w:tab/>
      </w:r>
      <w:r>
        <w:tab/>
      </w:r>
      <w:r>
        <w:tab/>
      </w:r>
      <w:r>
        <w:tab/>
        <w:t xml:space="preserve">     </w:t>
      </w:r>
      <w:r>
        <w:rPr>
          <w:b/>
        </w:rPr>
        <w:t>Introduction</w:t>
      </w:r>
    </w:p>
    <w:p w:rsidR="00B71EDA" w:rsidRDefault="00E56B70" w:rsidP="00B71EDA">
      <w:r>
        <w:t xml:space="preserve">The problem </w:t>
      </w:r>
      <w:r w:rsidR="00097957">
        <w:t>I am trying to solve is to compare create 2 differen</w:t>
      </w:r>
      <w:r w:rsidR="00C869E9">
        <w:t>t</w:t>
      </w:r>
      <w:r w:rsidR="00097957">
        <w:t xml:space="preserve"> tables to store a file containing </w:t>
      </w:r>
      <w:r w:rsidR="003E0818">
        <w:t xml:space="preserve">an </w:t>
      </w:r>
      <w:r w:rsidR="00C869E9">
        <w:t>embedding</w:t>
      </w:r>
      <w:r w:rsidR="00097957">
        <w:t xml:space="preserve"> and words provided by Stanford.</w:t>
      </w:r>
      <w:r w:rsidR="0084607F">
        <w:t xml:space="preserve"> Given this file an</w:t>
      </w:r>
      <w:r w:rsidR="001B2EEA">
        <w:t>d</w:t>
      </w:r>
      <w:r w:rsidR="0084607F">
        <w:t xml:space="preserve"> corresponding equation of </w:t>
      </w:r>
      <w:r w:rsidR="001B2EEA">
        <w:t>similarities</w:t>
      </w:r>
      <w:r w:rsidR="00C869E9">
        <w:t xml:space="preserve">, I was tasked with looking up words and determining if they are similar. </w:t>
      </w:r>
      <w:r w:rsidR="001B2EEA">
        <w:t>The first table implementation</w:t>
      </w:r>
      <w:r w:rsidR="0084607F">
        <w:t xml:space="preserve"> is a hash table with chaining. The second table implementation is a BST with nodes </w:t>
      </w:r>
      <w:r w:rsidR="001B2EEA">
        <w:t>containing</w:t>
      </w:r>
      <w:r w:rsidR="0084607F">
        <w:t xml:space="preserve"> the word and corresponding </w:t>
      </w:r>
      <w:r w:rsidR="001B2EEA">
        <w:t>embedding</w:t>
      </w:r>
      <w:r w:rsidR="0084607F">
        <w:t xml:space="preserve">. </w:t>
      </w:r>
      <w:r w:rsidR="003E0818">
        <w:t>This program compares an embedding</w:t>
      </w:r>
      <w:r w:rsidR="001B2EEA">
        <w:t xml:space="preserve"> of words found in the file and returns a floatin</w:t>
      </w:r>
      <w:r w:rsidR="006B1DB6">
        <w:t>g-</w:t>
      </w:r>
      <w:r w:rsidR="006D6017">
        <w:t>point value. Very similar words will produce a value of 1 and smaller similarity value means words</w:t>
      </w:r>
      <w:r w:rsidR="005020B8">
        <w:t xml:space="preserve"> are not very close</w:t>
      </w:r>
      <w:r w:rsidR="006D6017">
        <w:t xml:space="preserve">ly related at all. </w:t>
      </w:r>
      <w:r w:rsidR="005020B8">
        <w:t>This program give</w:t>
      </w:r>
      <w:r w:rsidR="007C4822">
        <w:t>s the user a choice of selecting</w:t>
      </w:r>
      <w:r w:rsidR="005020B8">
        <w:t xml:space="preserve"> 1 for </w:t>
      </w:r>
      <w:r w:rsidR="007C4822">
        <w:t>building a BST and 2 for selecting a hash table wi</w:t>
      </w:r>
      <w:r w:rsidR="0095683C">
        <w:t>th chaining for searching purposes.</w:t>
      </w:r>
    </w:p>
    <w:p w:rsidR="000172E1" w:rsidRDefault="004417C2">
      <w:pPr>
        <w:pStyle w:val="Heading1"/>
      </w:pPr>
      <w:r>
        <w:t>Proposed solution and implementation:</w:t>
      </w:r>
    </w:p>
    <w:p w:rsidR="000172E1" w:rsidRDefault="00B129F7">
      <w:r>
        <w:t>My approach to choice 1,</w:t>
      </w:r>
      <w:r w:rsidR="0046138E">
        <w:t xml:space="preserve"> </w:t>
      </w:r>
      <w:r>
        <w:t xml:space="preserve">BST, </w:t>
      </w:r>
      <w:r w:rsidR="004417C2">
        <w:t>was to store the word part of the file at position 0 in ever line in a li</w:t>
      </w:r>
      <w:r w:rsidR="00151898">
        <w:t xml:space="preserve">st of size 1. </w:t>
      </w:r>
      <w:r w:rsidR="002E4B8A">
        <w:t xml:space="preserve">I stored the </w:t>
      </w:r>
      <w:r w:rsidR="006F4973">
        <w:t>embedding</w:t>
      </w:r>
      <w:r w:rsidR="002E4B8A">
        <w:t xml:space="preserve"> in another list so I could quickly compute the dot product for use in the similarities equation. </w:t>
      </w:r>
      <w:r w:rsidR="00E727BC">
        <w:t xml:space="preserve">This was given by the magnitudes of corresponding vectors. I computed the magnitudes of the vectors by squaring corresponding elements, adding them and taking the square root.  </w:t>
      </w:r>
      <w:r w:rsidR="002E4B8A">
        <w:t xml:space="preserve">Since my BST nodes can store the node objects already, I stored those lists depending on their dictionary order by comparing the strings. </w:t>
      </w:r>
      <w:r w:rsidR="003E0818">
        <w:t>For my find method in the BST</w:t>
      </w:r>
      <w:r w:rsidR="0046138E">
        <w:t xml:space="preserve"> implementation, I modified it to compare the strings instead of numbers.</w:t>
      </w:r>
      <w:r w:rsidR="00A10231">
        <w:t xml:space="preserve"> The number of nodes in the tree and the height were already completed in lab 3</w:t>
      </w:r>
      <w:r w:rsidR="00193664">
        <w:t xml:space="preserve"> which was </w:t>
      </w:r>
      <w:r w:rsidR="007D6F7F">
        <w:t>utilized</w:t>
      </w:r>
      <w:r w:rsidR="00193664">
        <w:t xml:space="preserve"> in this lab as well. </w:t>
      </w:r>
      <w:r w:rsidR="0046138E">
        <w:t xml:space="preserve"> </w:t>
      </w:r>
      <w:r w:rsidR="002E4B8A">
        <w:t xml:space="preserve">For every </w:t>
      </w:r>
      <w:r w:rsidR="006F4973">
        <w:t>implementation</w:t>
      </w:r>
      <w:r w:rsidR="007D6F7F">
        <w:t>,</w:t>
      </w:r>
      <w:r w:rsidR="002E4B8A">
        <w:t xml:space="preserve"> I used a timer to </w:t>
      </w:r>
      <w:r>
        <w:t>record</w:t>
      </w:r>
      <w:r w:rsidR="007044E2">
        <w:t xml:space="preserve"> the time taken to build the BST</w:t>
      </w:r>
      <w:r w:rsidR="002E4B8A">
        <w:t xml:space="preserve"> and hash tables. </w:t>
      </w:r>
      <w:r>
        <w:t xml:space="preserve">From there, I could look up the nodes in log(n) time to obtain the </w:t>
      </w:r>
      <w:r w:rsidR="006F4973">
        <w:t>embedding</w:t>
      </w:r>
      <w:r>
        <w:t xml:space="preserve"> for the pairs of words. My approach to </w:t>
      </w:r>
      <w:r w:rsidR="00853653">
        <w:t>the hash table was to do a simi</w:t>
      </w:r>
      <w:r w:rsidR="007044E2">
        <w:t>lar operation to building the BST</w:t>
      </w:r>
      <w:r w:rsidR="00853653">
        <w:t xml:space="preserve"> in terms of reading the file. The difference is the way in which I stored the </w:t>
      </w:r>
      <w:r w:rsidR="00853653">
        <w:lastRenderedPageBreak/>
        <w:t xml:space="preserve">string values. The given </w:t>
      </w:r>
      <w:r w:rsidR="003E0818">
        <w:t>function</w:t>
      </w:r>
      <w:r w:rsidR="00853653">
        <w:t xml:space="preserve"> </w:t>
      </w:r>
      <w:r w:rsidR="00853653" w:rsidRPr="00853653">
        <w:rPr>
          <w:rFonts w:ascii="Courier New" w:hAnsi="Courier New" w:cs="Courier New"/>
        </w:rPr>
        <w:t>﻿</w:t>
      </w:r>
      <w:r w:rsidR="00853653">
        <w:t xml:space="preserve">h(s,n) takes a string s and the length of the list n to choose a bucket to hash the values into. This function determines the bucket to hash into based on the </w:t>
      </w:r>
      <w:r w:rsidR="003E0818">
        <w:t>ASCII</w:t>
      </w:r>
      <w:r w:rsidR="00853653">
        <w:t xml:space="preserve"> value. </w:t>
      </w:r>
      <w:r w:rsidR="006F4973">
        <w:t xml:space="preserve">When the load factor of the hash table exceeds 1 (computed by the </w:t>
      </w:r>
      <w:r w:rsidR="00093CAE" w:rsidRPr="00093CAE">
        <w:rPr>
          <w:rFonts w:ascii="Courier New" w:hAnsi="Courier New" w:cs="Courier New"/>
        </w:rPr>
        <w:t>﻿</w:t>
      </w:r>
      <w:r w:rsidR="00093CAE">
        <w:t>number of items</w:t>
      </w:r>
      <w:r w:rsidR="00093CAE" w:rsidRPr="00093CAE">
        <w:t>/len(H.item)</w:t>
      </w:r>
      <w:r w:rsidR="00093CAE">
        <w:t xml:space="preserve">) I used </w:t>
      </w:r>
      <w:r w:rsidR="00093CAE" w:rsidRPr="00093CAE">
        <w:rPr>
          <w:rFonts w:ascii="Courier New" w:hAnsi="Courier New" w:cs="Courier New"/>
        </w:rPr>
        <w:t>﻿</w:t>
      </w:r>
      <w:r w:rsidR="00093CAE">
        <w:t>doubleSize(H) to</w:t>
      </w:r>
      <w:r w:rsidR="008F6AE7">
        <w:t xml:space="preserve"> increase the size of the table. </w:t>
      </w:r>
      <w:r w:rsidR="00C71FDB">
        <w:t xml:space="preserve">My function </w:t>
      </w:r>
      <w:r w:rsidR="00D81EA9">
        <w:t>doubleSize(H)</w:t>
      </w:r>
      <w:r w:rsidR="00C71FDB">
        <w:t xml:space="preserve"> multiples the</w:t>
      </w:r>
      <w:r w:rsidR="0085760D">
        <w:t xml:space="preserve"> hashtable size by 2 and adds 1 and rehashes the values into new </w:t>
      </w:r>
      <w:r w:rsidR="007044E2">
        <w:t>buckets</w:t>
      </w:r>
      <w:r w:rsidR="0085760D">
        <w:t xml:space="preserve">. </w:t>
      </w:r>
      <w:r w:rsidR="00C71FDB">
        <w:t xml:space="preserve"> My initial table size was 97. </w:t>
      </w:r>
      <w:r w:rsidR="00061CCB">
        <w:t>My percentage of empty lists</w:t>
      </w:r>
      <w:r w:rsidR="0085760D">
        <w:t xml:space="preserve"> </w:t>
      </w:r>
      <w:r w:rsidR="00061CCB" w:rsidRPr="00061CCB">
        <w:rPr>
          <w:rFonts w:ascii="Courier New" w:hAnsi="Courier New" w:cs="Courier New"/>
        </w:rPr>
        <w:t>﻿</w:t>
      </w:r>
      <w:r w:rsidR="00061CCB">
        <w:t xml:space="preserve">percentageOfEmptyLists(H) adds to counter whenever a list of size 1 is encountered and then divides it by the length of H. I multiplied the result by 100 to show the percentage. </w:t>
      </w:r>
      <w:r w:rsidR="0046138E">
        <w:t xml:space="preserve">The </w:t>
      </w:r>
      <w:r w:rsidR="001F1E38">
        <w:t xml:space="preserve">computation of similarities was computed by </w:t>
      </w:r>
      <w:r w:rsidR="003E0818">
        <w:t xml:space="preserve">the dot product divided by the magnitudes. </w:t>
      </w:r>
      <w:r w:rsidR="007044E2">
        <w:t xml:space="preserve">Had I finished the standard deviation, it would have been measure of how spread out the lengths of the lists in the hash tables are. </w:t>
      </w:r>
    </w:p>
    <w:p w:rsidR="00AC36F7" w:rsidRDefault="003E0818">
      <w:pPr>
        <w:rPr>
          <w:b/>
        </w:rPr>
      </w:pPr>
      <w:r>
        <w:tab/>
      </w:r>
      <w:r>
        <w:tab/>
      </w:r>
      <w:r>
        <w:tab/>
      </w:r>
      <w:r>
        <w:tab/>
      </w:r>
      <w:r w:rsidR="00AC36F7">
        <w:rPr>
          <w:b/>
        </w:rPr>
        <w:t>Experimental results:</w:t>
      </w:r>
    </w:p>
    <w:p w:rsidR="00894AC0" w:rsidRDefault="00894AC0">
      <w:r>
        <w:t xml:space="preserve">I used the given file of </w:t>
      </w:r>
      <w:r w:rsidRPr="00894AC0">
        <w:rPr>
          <w:rFonts w:ascii="Courier New" w:hAnsi="Courier New" w:cs="Courier New"/>
        </w:rPr>
        <w:t>﻿</w:t>
      </w:r>
      <w:r>
        <w:t>glove.6B.50d.txt to produce the following output when option 1 is selected:</w:t>
      </w:r>
    </w:p>
    <w:p w:rsidR="00894AC0" w:rsidRDefault="00292723">
      <w:r>
        <w:rPr>
          <w:noProof/>
        </w:rPr>
        <w:drawing>
          <wp:inline distT="0" distB="0" distL="0" distR="0">
            <wp:extent cx="4419600" cy="248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03 at 5.42.30 PM.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489200"/>
                    </a:xfrm>
                    <a:prstGeom prst="rect">
                      <a:avLst/>
                    </a:prstGeom>
                  </pic:spPr>
                </pic:pic>
              </a:graphicData>
            </a:graphic>
          </wp:inline>
        </w:drawing>
      </w:r>
    </w:p>
    <w:p w:rsidR="00894AC0" w:rsidRPr="00894AC0" w:rsidRDefault="00894AC0"/>
    <w:p w:rsidR="00C27401" w:rsidRDefault="0084670E" w:rsidP="0084670E">
      <w:pPr>
        <w:ind w:firstLine="0"/>
      </w:pPr>
      <w:r>
        <w:t xml:space="preserve">If the find operation would have </w:t>
      </w:r>
      <w:r w:rsidR="0046138E">
        <w:t>been implemented for similarities</w:t>
      </w:r>
      <w:r>
        <w:t xml:space="preserve"> of pairs of words, it would </w:t>
      </w:r>
      <w:r w:rsidR="0046138E">
        <w:t xml:space="preserve">have operated in O(nlogn) time. </w:t>
      </w:r>
      <w:r w:rsidR="003E0818">
        <w:t xml:space="preserve">If the hashtable implementation of find would have been </w:t>
      </w:r>
      <w:r w:rsidR="003E0818">
        <w:lastRenderedPageBreak/>
        <w:t xml:space="preserve">performed on the pairs of words w0 and w1 it would have found the words in O(1) and in the worst case O(n) where n is the length of the list associated with the bucket. </w:t>
      </w:r>
      <w:r w:rsidR="0046138E">
        <w:t>The sample output for the hash</w:t>
      </w:r>
      <w:r w:rsidR="002E5924">
        <w:t xml:space="preserve"> </w:t>
      </w:r>
      <w:r w:rsidR="0046138E">
        <w:t xml:space="preserve">table implementation (option 2) is as shown: </w:t>
      </w:r>
    </w:p>
    <w:p w:rsidR="00E727BC" w:rsidRDefault="00E727BC" w:rsidP="0084670E">
      <w:pPr>
        <w:ind w:firstLine="0"/>
      </w:pPr>
      <w:r>
        <w:rPr>
          <w:noProof/>
        </w:rPr>
        <w:drawing>
          <wp:inline distT="0" distB="0" distL="0" distR="0">
            <wp:extent cx="3886200" cy="248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03 at 5.02.23 PM.png"/>
                    <pic:cNvPicPr/>
                  </pic:nvPicPr>
                  <pic:blipFill>
                    <a:blip r:embed="rId9">
                      <a:extLst>
                        <a:ext uri="{28A0092B-C50C-407E-A947-70E740481C1C}">
                          <a14:useLocalDpi xmlns:a14="http://schemas.microsoft.com/office/drawing/2010/main" val="0"/>
                        </a:ext>
                      </a:extLst>
                    </a:blip>
                    <a:stretch>
                      <a:fillRect/>
                    </a:stretch>
                  </pic:blipFill>
                  <pic:spPr>
                    <a:xfrm>
                      <a:off x="0" y="0"/>
                      <a:ext cx="3886200" cy="2489200"/>
                    </a:xfrm>
                    <a:prstGeom prst="rect">
                      <a:avLst/>
                    </a:prstGeom>
                  </pic:spPr>
                </pic:pic>
              </a:graphicData>
            </a:graphic>
          </wp:inline>
        </w:drawing>
      </w:r>
    </w:p>
    <w:p w:rsidR="00E727BC" w:rsidRDefault="00E727BC" w:rsidP="0084670E">
      <w:pPr>
        <w:ind w:firstLine="0"/>
      </w:pPr>
      <w:r>
        <w:rPr>
          <w:noProof/>
        </w:rPr>
        <w:drawing>
          <wp:inline distT="0" distB="0" distL="0" distR="0">
            <wp:extent cx="37338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3 at 5.02.31 PM.png"/>
                    <pic:cNvPicPr/>
                  </pic:nvPicPr>
                  <pic:blipFill>
                    <a:blip r:embed="rId10">
                      <a:extLst>
                        <a:ext uri="{28A0092B-C50C-407E-A947-70E740481C1C}">
                          <a14:useLocalDpi xmlns:a14="http://schemas.microsoft.com/office/drawing/2010/main" val="0"/>
                        </a:ext>
                      </a:extLst>
                    </a:blip>
                    <a:stretch>
                      <a:fillRect/>
                    </a:stretch>
                  </pic:blipFill>
                  <pic:spPr>
                    <a:xfrm>
                      <a:off x="0" y="0"/>
                      <a:ext cx="3733800" cy="419100"/>
                    </a:xfrm>
                    <a:prstGeom prst="rect">
                      <a:avLst/>
                    </a:prstGeom>
                  </pic:spPr>
                </pic:pic>
              </a:graphicData>
            </a:graphic>
          </wp:inline>
        </w:drawing>
      </w:r>
    </w:p>
    <w:p w:rsidR="00E727BC" w:rsidRDefault="00E727BC" w:rsidP="0084670E">
      <w:pPr>
        <w:ind w:firstLine="0"/>
      </w:pPr>
      <w:r>
        <w:t xml:space="preserve">The results of the time were taken by starting time.time() and then stopping after the method calls in both </w:t>
      </w:r>
      <w:r w:rsidR="002654B7">
        <w:t>implementation</w:t>
      </w:r>
      <w:r>
        <w:t xml:space="preserve">. </w:t>
      </w:r>
    </w:p>
    <w:p w:rsidR="00F54D36" w:rsidRDefault="00E727BC" w:rsidP="0084670E">
      <w:pPr>
        <w:ind w:firstLine="0"/>
      </w:pPr>
      <w:r>
        <w:t xml:space="preserve">For testing purposes, I used a file I copied with length 4 </w:t>
      </w:r>
      <w:r w:rsidR="00095617">
        <w:t xml:space="preserve">(from given file) </w:t>
      </w:r>
      <w:r>
        <w:t>called</w:t>
      </w:r>
      <w:r w:rsidR="003E0818">
        <w:t xml:space="preserve"> “</w:t>
      </w:r>
      <w:r w:rsidR="003E0818" w:rsidRPr="003E0818">
        <w:rPr>
          <w:rFonts w:ascii="Courier New" w:hAnsi="Courier New" w:cs="Courier New"/>
        </w:rPr>
        <w:t>﻿</w:t>
      </w:r>
      <w:r w:rsidR="003E0818" w:rsidRPr="003E0818">
        <w:t>lab5testfile.txt</w:t>
      </w:r>
      <w:r w:rsidR="003E0818">
        <w:t xml:space="preserve">.”  </w:t>
      </w:r>
    </w:p>
    <w:p w:rsidR="00F54D36" w:rsidRDefault="00F54D36" w:rsidP="0084670E">
      <w:pPr>
        <w:ind w:firstLine="0"/>
      </w:pPr>
      <w:r>
        <w:t>testfile:</w:t>
      </w:r>
    </w:p>
    <w:p w:rsidR="00F54D36" w:rsidRDefault="00F54D36" w:rsidP="00F54D36">
      <w:pPr>
        <w:ind w:firstLine="0"/>
      </w:pPr>
      <w:r>
        <w:t>now 0.40991 0.081369 0.29962 -0.2535 0.30073 -0.23569 -0.89244 -0.232 -0.24374 -0.14191 0.026541 -0.093562 -0.51718 -0.36123 0.60513 0.66266 0.30449 0.44857 -0.092027 -0.069213 -0.1058 0.10899 0.1033 0.34372 -0.04186 -1.9213 -0.33361 0.16119 0.084769 -0.28993 3.5443 0.26021 -0.023478 -0.39401 0.036919 -0.32256 -0.15009 0.48977 0.16311 -0.44252 -0.44062 -0.043155 0.23357 0.2823 -0.4349 0.40295 -0.47853 -0.332 -0.3991 0.13063</w:t>
      </w:r>
    </w:p>
    <w:p w:rsidR="00F54D36" w:rsidRDefault="00F54D36" w:rsidP="00F54D36">
      <w:pPr>
        <w:ind w:firstLine="0"/>
      </w:pPr>
      <w:r>
        <w:lastRenderedPageBreak/>
        <w:t>city 0.43945 0.43268 -0.36654 0.27781 0.062932 -0.80201 -0.93041 0.016388 -0.5503 -0.16278 -0.40351 -1.3975 0.32079 -0.88954 -0.18853 0.11516 0.045326 0.83002 -0.87595 0.77653 0.55948 0.074721 -0.84672 0.4098 -0.59774 -2.062 -0.15894 0.57979 0.2827 -1.0213 3.2488 0.50029 0.11559 -1.1707 0.19016 0.36888 -0.042018 0.028234 0.54125 0.8489 -0.66711 0.60799 0.23787 -0.65378 -0.7055 0.5165 -1.078 -0.71524 0.48402 -0.3256</w:t>
      </w:r>
    </w:p>
    <w:p w:rsidR="00F54D36" w:rsidRDefault="00F54D36" w:rsidP="00F54D36">
      <w:pPr>
        <w:ind w:firstLine="0"/>
      </w:pPr>
      <w:r>
        <w:t>made 0.14205 0.0046063 -0.40052 0.076568 0.27081 0.61955 -0.84904 -0.30413 -0.58594 0.092473 -0.034618 0.45746 -0.42953 -0.044566 0.38408 -0.096784 -0.048204 -0.26517 -0.50191 -0.51384 0.19384 0.15066 0.43169 -0.86243 0.059659 -1.5264 -0.11795 0.1915 0.10062 -0.49343 3.388 0.047361 -0.2738 0.03688 0.43812 0.28114 0.40339 0.87699 -0.40557 -0.15664 0.085523 0.36692 -0.081265 -0.32905 -0.069627 0.10247 -0.61574 0.27769 0.033304 -0.24918</w:t>
      </w:r>
    </w:p>
    <w:p w:rsidR="00F54D36" w:rsidRDefault="00F54D36" w:rsidP="00F54D36">
      <w:pPr>
        <w:ind w:firstLine="0"/>
      </w:pPr>
      <w:r>
        <w:t>like 0.36808 0.20834 -0.22319 0.046283 0.20098 0.27515 -0.77127 -0.76804 -0.34861 0.5062 -0.24401 0.71775 -0.33348 0.37554 0.44756 0.36698 0.43533 0.4757 -0.056113 -0.93531 -0.27591 0.3161 0.22116 0.36304 0.10757 -1.7638 -1.2624 0.30284 0.56286 -1.0214 3.2353 0.48483 0.027953 0.036082 -0.078554 0.18761 -0.52573 0.0372 0.27579 -0.07736 -0.27955 0.79752 0.0016028 0.45479 0.88382 0.43893 -0.19263 -0.67236 -0.39709 0.25183</w:t>
      </w:r>
    </w:p>
    <w:p w:rsidR="00E727BC" w:rsidRDefault="003E0818" w:rsidP="0084670E">
      <w:pPr>
        <w:ind w:firstLine="0"/>
      </w:pPr>
      <w:r>
        <w:t>That produc</w:t>
      </w:r>
      <w:r w:rsidR="002654B7">
        <w:t>ed the following results:</w:t>
      </w:r>
    </w:p>
    <w:p w:rsidR="003E0818" w:rsidRDefault="003E0818" w:rsidP="0084670E">
      <w:pPr>
        <w:ind w:firstLine="0"/>
      </w:pPr>
      <w:r>
        <w:rPr>
          <w:noProof/>
        </w:rPr>
        <w:drawing>
          <wp:inline distT="0" distB="0" distL="0" distR="0">
            <wp:extent cx="4927600" cy="208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3 at 5.13.32 PM.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2082800"/>
                    </a:xfrm>
                    <a:prstGeom prst="rect">
                      <a:avLst/>
                    </a:prstGeom>
                  </pic:spPr>
                </pic:pic>
              </a:graphicData>
            </a:graphic>
          </wp:inline>
        </w:drawing>
      </w:r>
    </w:p>
    <w:p w:rsidR="003E0818" w:rsidRDefault="003E0818" w:rsidP="0084670E">
      <w:pPr>
        <w:ind w:firstLine="0"/>
      </w:pPr>
      <w:r>
        <w:rPr>
          <w:noProof/>
        </w:rPr>
        <w:lastRenderedPageBreak/>
        <w:drawing>
          <wp:inline distT="0" distB="0" distL="0" distR="0">
            <wp:extent cx="4559300" cy="250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3 at 5.14.47 PM.png"/>
                    <pic:cNvPicPr/>
                  </pic:nvPicPr>
                  <pic:blipFill>
                    <a:blip r:embed="rId12">
                      <a:extLst>
                        <a:ext uri="{28A0092B-C50C-407E-A947-70E740481C1C}">
                          <a14:useLocalDpi xmlns:a14="http://schemas.microsoft.com/office/drawing/2010/main" val="0"/>
                        </a:ext>
                      </a:extLst>
                    </a:blip>
                    <a:stretch>
                      <a:fillRect/>
                    </a:stretch>
                  </pic:blipFill>
                  <pic:spPr>
                    <a:xfrm>
                      <a:off x="0" y="0"/>
                      <a:ext cx="4559300" cy="2501900"/>
                    </a:xfrm>
                    <a:prstGeom prst="rect">
                      <a:avLst/>
                    </a:prstGeom>
                  </pic:spPr>
                </pic:pic>
              </a:graphicData>
            </a:graphic>
          </wp:inline>
        </w:drawing>
      </w:r>
    </w:p>
    <w:p w:rsidR="003E0818" w:rsidRDefault="003E0818" w:rsidP="0084670E">
      <w:pPr>
        <w:ind w:firstLine="0"/>
      </w:pPr>
      <w:r>
        <w:rPr>
          <w:noProof/>
        </w:rPr>
        <w:drawing>
          <wp:inline distT="0" distB="0" distL="0" distR="0">
            <wp:extent cx="36703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03 at 5.14.54 PM.png"/>
                    <pic:cNvPicPr/>
                  </pic:nvPicPr>
                  <pic:blipFill>
                    <a:blip r:embed="rId13">
                      <a:extLst>
                        <a:ext uri="{28A0092B-C50C-407E-A947-70E740481C1C}">
                          <a14:useLocalDpi xmlns:a14="http://schemas.microsoft.com/office/drawing/2010/main" val="0"/>
                        </a:ext>
                      </a:extLst>
                    </a:blip>
                    <a:stretch>
                      <a:fillRect/>
                    </a:stretch>
                  </pic:blipFill>
                  <pic:spPr>
                    <a:xfrm>
                      <a:off x="0" y="0"/>
                      <a:ext cx="3670300" cy="254000"/>
                    </a:xfrm>
                    <a:prstGeom prst="rect">
                      <a:avLst/>
                    </a:prstGeom>
                  </pic:spPr>
                </pic:pic>
              </a:graphicData>
            </a:graphic>
          </wp:inline>
        </w:drawing>
      </w:r>
    </w:p>
    <w:p w:rsidR="003E0818" w:rsidRDefault="003E0818" w:rsidP="0084670E">
      <w:pPr>
        <w:ind w:firstLine="0"/>
      </w:pPr>
      <w:r>
        <w:t xml:space="preserve">I was unable to finish the comparisons and embedding part of this due to time constraints and errors when reading the file. The size of the file also made things difficult and often caused my computer to crash. </w:t>
      </w:r>
    </w:p>
    <w:p w:rsidR="00C27401" w:rsidRDefault="00C27401" w:rsidP="002654B7">
      <w:pPr>
        <w:ind w:firstLine="0"/>
        <w:rPr>
          <w:b/>
        </w:rPr>
      </w:pPr>
    </w:p>
    <w:p w:rsidR="00C27401" w:rsidRDefault="00C27401">
      <w:pPr>
        <w:rPr>
          <w:b/>
        </w:rPr>
      </w:pPr>
      <w:r>
        <w:rPr>
          <w:b/>
        </w:rPr>
        <w:tab/>
      </w:r>
      <w:r>
        <w:rPr>
          <w:b/>
        </w:rPr>
        <w:tab/>
      </w:r>
      <w:r>
        <w:rPr>
          <w:b/>
        </w:rPr>
        <w:tab/>
      </w:r>
      <w:r>
        <w:rPr>
          <w:b/>
        </w:rPr>
        <w:tab/>
      </w:r>
      <w:r>
        <w:rPr>
          <w:b/>
        </w:rPr>
        <w:tab/>
        <w:t>Conclusion:</w:t>
      </w:r>
    </w:p>
    <w:p w:rsidR="00C27401" w:rsidRDefault="00C27401">
      <w:r>
        <w:t xml:space="preserve">I learned more about how NLP (natural language programming works) to compare how words. It is an interesting </w:t>
      </w:r>
      <w:r w:rsidR="002654B7">
        <w:t>sub-</w:t>
      </w:r>
      <w:r w:rsidR="00894AC0">
        <w:t>field in artificial intelligence. I learned how to utili</w:t>
      </w:r>
      <w:r w:rsidR="0046138E">
        <w:t>ze 2 different table implementation</w:t>
      </w:r>
      <w:r w:rsidR="00894AC0">
        <w:t xml:space="preserve">s to store a list of items and their </w:t>
      </w:r>
      <w:r w:rsidR="003E0818">
        <w:t>embedding</w:t>
      </w:r>
      <w:r w:rsidR="00894AC0">
        <w:t xml:space="preserve"> or vectors. I can see how this would be useful in real life since large amounts of data or objects can be quickly positioned and retrieved </w:t>
      </w:r>
      <w:r w:rsidR="003E0818">
        <w:t xml:space="preserve">in </w:t>
      </w:r>
      <w:r w:rsidR="00894AC0">
        <w:t>worse c</w:t>
      </w:r>
      <w:r w:rsidR="002654B7">
        <w:t>ase O(n) for hash tables with chaining. The math behind how these word similarities are computed is very interesting. The embedding of the words can create vector points from which the magnitudes and cosine angles can be computed.</w:t>
      </w:r>
      <w:r w:rsidR="00B24A63">
        <w:t xml:space="preserve"> Both of these implementations provide a quick lookup of items or objects that can be useful in many applications. </w:t>
      </w:r>
    </w:p>
    <w:p w:rsidR="00940FE7" w:rsidRDefault="00940FE7">
      <w:pPr>
        <w:rPr>
          <w:b/>
        </w:rPr>
      </w:pPr>
      <w:r>
        <w:tab/>
      </w:r>
      <w:r>
        <w:tab/>
      </w:r>
      <w:r>
        <w:tab/>
      </w:r>
      <w:r>
        <w:tab/>
      </w:r>
      <w:r>
        <w:rPr>
          <w:b/>
        </w:rPr>
        <w:t>Appendix (source code):</w:t>
      </w:r>
    </w:p>
    <w:p w:rsidR="00506E0D" w:rsidRDefault="00506E0D" w:rsidP="00506E0D">
      <w:r>
        <w:rPr>
          <w:rFonts w:ascii="Courier New" w:hAnsi="Courier New" w:cs="Courier New"/>
        </w:rPr>
        <w:lastRenderedPageBreak/>
        <w:t>﻿</w:t>
      </w:r>
    </w:p>
    <w:p w:rsidR="00506E0D" w:rsidRDefault="00506E0D" w:rsidP="00506E0D"/>
    <w:p w:rsidR="0082406F" w:rsidRDefault="0082406F" w:rsidP="0082406F">
      <w:r>
        <w:rPr>
          <w:rFonts w:ascii="Courier New" w:hAnsi="Courier New" w:cs="Courier New"/>
        </w:rPr>
        <w:t>﻿</w:t>
      </w:r>
    </w:p>
    <w:p w:rsidR="0082406F" w:rsidRDefault="0082406F" w:rsidP="0082406F"/>
    <w:p w:rsidR="0082406F" w:rsidRDefault="0082406F" w:rsidP="0082406F">
      <w:r>
        <w:t>##CS2302</w:t>
      </w:r>
    </w:p>
    <w:p w:rsidR="0082406F" w:rsidRDefault="0082406F" w:rsidP="0082406F">
      <w:r>
        <w:t>#Nicole Favela</w:t>
      </w:r>
    </w:p>
    <w:p w:rsidR="0082406F" w:rsidRDefault="0082406F" w:rsidP="0082406F">
      <w:r>
        <w:t>#last modified: April 3, 2019</w:t>
      </w:r>
    </w:p>
    <w:p w:rsidR="0082406F" w:rsidRDefault="0082406F" w:rsidP="0082406F">
      <w:r>
        <w:t>#Lab5</w:t>
      </w:r>
    </w:p>
    <w:p w:rsidR="0082406F" w:rsidRDefault="0082406F" w:rsidP="0082406F">
      <w:r>
        <w:t xml:space="preserve">#purpose: to compare runtimes of 2 implementaions of tables and compute similarities of embeddings </w:t>
      </w:r>
    </w:p>
    <w:p w:rsidR="0082406F" w:rsidRDefault="0082406F" w:rsidP="0082406F">
      <w:r>
        <w:t xml:space="preserve">#and to practice working with hash tables and binary search trees </w:t>
      </w:r>
    </w:p>
    <w:p w:rsidR="0082406F" w:rsidRDefault="0082406F" w:rsidP="0082406F">
      <w:r>
        <w:t>#instructor: Olac Fuentes</w:t>
      </w:r>
    </w:p>
    <w:p w:rsidR="0082406F" w:rsidRDefault="0082406F" w:rsidP="0082406F">
      <w:r>
        <w:t>#TAs: Anindita Nath and Maliheh Zargaran</w:t>
      </w:r>
    </w:p>
    <w:p w:rsidR="0082406F" w:rsidRDefault="0082406F" w:rsidP="0082406F"/>
    <w:p w:rsidR="0082406F" w:rsidRDefault="0082406F" w:rsidP="0082406F"/>
    <w:p w:rsidR="0082406F" w:rsidRDefault="0082406F" w:rsidP="0082406F">
      <w:r>
        <w:t>#import numpy as np</w:t>
      </w:r>
    </w:p>
    <w:p w:rsidR="0082406F" w:rsidRDefault="0082406F" w:rsidP="0082406F">
      <w:r>
        <w:t>import math</w:t>
      </w:r>
    </w:p>
    <w:p w:rsidR="0082406F" w:rsidRDefault="0082406F" w:rsidP="0082406F">
      <w:r>
        <w:t>import time</w:t>
      </w:r>
    </w:p>
    <w:p w:rsidR="0082406F" w:rsidRDefault="0082406F" w:rsidP="0082406F"/>
    <w:p w:rsidR="0082406F" w:rsidRDefault="0082406F" w:rsidP="0082406F">
      <w:r>
        <w:t>#BST constructor</w:t>
      </w:r>
    </w:p>
    <w:p w:rsidR="0082406F" w:rsidRDefault="0082406F" w:rsidP="0082406F">
      <w:r>
        <w:t>class BST(object):</w:t>
      </w:r>
    </w:p>
    <w:p w:rsidR="0082406F" w:rsidRDefault="0082406F" w:rsidP="0082406F">
      <w:r>
        <w:t xml:space="preserve">    # Constructor</w:t>
      </w:r>
    </w:p>
    <w:p w:rsidR="0082406F" w:rsidRDefault="0082406F" w:rsidP="0082406F">
      <w:r>
        <w:t xml:space="preserve">    def __init__(self, item, left=None, right=None):  </w:t>
      </w:r>
    </w:p>
    <w:p w:rsidR="0082406F" w:rsidRDefault="0082406F" w:rsidP="0082406F">
      <w:r>
        <w:lastRenderedPageBreak/>
        <w:t xml:space="preserve">        self.item = item</w:t>
      </w:r>
    </w:p>
    <w:p w:rsidR="0082406F" w:rsidRDefault="0082406F" w:rsidP="0082406F">
      <w:r>
        <w:t xml:space="preserve">        self.left = left </w:t>
      </w:r>
    </w:p>
    <w:p w:rsidR="0082406F" w:rsidRDefault="0082406F" w:rsidP="0082406F">
      <w:r>
        <w:t xml:space="preserve">        self.right = right   </w:t>
      </w:r>
    </w:p>
    <w:p w:rsidR="0082406F" w:rsidRDefault="0082406F" w:rsidP="0082406F">
      <w:r>
        <w:t xml:space="preserve">        </w:t>
      </w:r>
    </w:p>
    <w:p w:rsidR="0082406F" w:rsidRDefault="0082406F" w:rsidP="0082406F">
      <w:r>
        <w:t>#inserts new items to bst</w:t>
      </w:r>
    </w:p>
    <w:p w:rsidR="0082406F" w:rsidRDefault="0082406F" w:rsidP="0082406F">
      <w:r>
        <w:t>def Insert(T,newItem):</w:t>
      </w:r>
    </w:p>
    <w:p w:rsidR="0082406F" w:rsidRDefault="0082406F" w:rsidP="0082406F">
      <w:r>
        <w:t xml:space="preserve">    if T == None:</w:t>
      </w:r>
    </w:p>
    <w:p w:rsidR="0082406F" w:rsidRDefault="0082406F" w:rsidP="0082406F">
      <w:r>
        <w:t xml:space="preserve">        T =  BST(newItem)</w:t>
      </w:r>
    </w:p>
    <w:p w:rsidR="0082406F" w:rsidRDefault="0082406F" w:rsidP="0082406F">
      <w:r>
        <w:t xml:space="preserve">    elif (T.item[0])&gt; (newItem[0]):</w:t>
      </w:r>
    </w:p>
    <w:p w:rsidR="0082406F" w:rsidRDefault="0082406F" w:rsidP="0082406F">
      <w:r>
        <w:t xml:space="preserve">        T.left = Insert(T.left,newItem)</w:t>
      </w:r>
    </w:p>
    <w:p w:rsidR="0082406F" w:rsidRDefault="0082406F" w:rsidP="0082406F">
      <w:r>
        <w:t xml:space="preserve">    else:</w:t>
      </w:r>
    </w:p>
    <w:p w:rsidR="0082406F" w:rsidRDefault="0082406F" w:rsidP="0082406F">
      <w:r>
        <w:t xml:space="preserve">        T.right = Insert(T.right,newItem)</w:t>
      </w:r>
    </w:p>
    <w:p w:rsidR="0082406F" w:rsidRDefault="0082406F" w:rsidP="0082406F">
      <w:r>
        <w:t xml:space="preserve">    return T</w:t>
      </w:r>
    </w:p>
    <w:p w:rsidR="0082406F" w:rsidRDefault="0082406F" w:rsidP="0082406F">
      <w:r>
        <w:t>#prints structure of bst</w:t>
      </w:r>
    </w:p>
    <w:p w:rsidR="0082406F" w:rsidRDefault="0082406F" w:rsidP="0082406F">
      <w:r>
        <w:t>def InOrderD(T,space):</w:t>
      </w:r>
    </w:p>
    <w:p w:rsidR="0082406F" w:rsidRDefault="0082406F" w:rsidP="0082406F">
      <w:r>
        <w:t xml:space="preserve">    # Prints items and structure of BST</w:t>
      </w:r>
    </w:p>
    <w:p w:rsidR="0082406F" w:rsidRDefault="0082406F" w:rsidP="0082406F">
      <w:r>
        <w:t xml:space="preserve">    if T is not None:</w:t>
      </w:r>
    </w:p>
    <w:p w:rsidR="0082406F" w:rsidRDefault="0082406F" w:rsidP="0082406F">
      <w:r>
        <w:t xml:space="preserve">        InOrderD(T.right,space+'   ')</w:t>
      </w:r>
    </w:p>
    <w:p w:rsidR="0082406F" w:rsidRDefault="0082406F" w:rsidP="0082406F">
      <w:r>
        <w:t xml:space="preserve">        print(space,T.item)</w:t>
      </w:r>
    </w:p>
    <w:p w:rsidR="0082406F" w:rsidRDefault="0082406F" w:rsidP="0082406F">
      <w:r>
        <w:t xml:space="preserve">        InOrderD(T.left,space+'   ')</w:t>
      </w:r>
    </w:p>
    <w:p w:rsidR="0082406F" w:rsidRDefault="0082406F" w:rsidP="0082406F">
      <w:r>
        <w:t xml:space="preserve">#BST </w:t>
      </w:r>
    </w:p>
    <w:p w:rsidR="0082406F" w:rsidRDefault="0082406F" w:rsidP="0082406F">
      <w:r>
        <w:t>def bstImplementation():</w:t>
      </w:r>
    </w:p>
    <w:p w:rsidR="0082406F" w:rsidRDefault="0082406F" w:rsidP="0082406F">
      <w:r>
        <w:t xml:space="preserve">     try:</w:t>
      </w:r>
    </w:p>
    <w:p w:rsidR="0082406F" w:rsidRDefault="0082406F" w:rsidP="0082406F">
      <w:r>
        <w:lastRenderedPageBreak/>
        <w:t xml:space="preserve">        with open("glove.6B.50d.txt",encoding='utf-8') as f:</w:t>
      </w:r>
    </w:p>
    <w:p w:rsidR="0082406F" w:rsidRDefault="0082406F" w:rsidP="0082406F">
      <w:r>
        <w:t xml:space="preserve">            line=f.readline()</w:t>
      </w:r>
    </w:p>
    <w:p w:rsidR="0082406F" w:rsidRDefault="0082406F" w:rsidP="0082406F">
      <w:r>
        <w:t xml:space="preserve">            T=None</w:t>
      </w:r>
    </w:p>
    <w:p w:rsidR="0082406F" w:rsidRDefault="0082406F" w:rsidP="0082406F">
      <w:r>
        <w:t xml:space="preserve">            while line:</w:t>
      </w:r>
    </w:p>
    <w:p w:rsidR="0082406F" w:rsidRDefault="0082406F" w:rsidP="0082406F">
      <w:r>
        <w:t xml:space="preserve">                lists=[]</w:t>
      </w:r>
    </w:p>
    <w:p w:rsidR="0082406F" w:rsidRDefault="0082406F" w:rsidP="0082406F">
      <w:r>
        <w:t xml:space="preserve">                lists=line.split(" ")</w:t>
      </w:r>
    </w:p>
    <w:p w:rsidR="0082406F" w:rsidRDefault="0082406F" w:rsidP="0082406F">
      <w:r>
        <w:t xml:space="preserve">                if lists[0].isalpha():</w:t>
      </w:r>
    </w:p>
    <w:p w:rsidR="0082406F" w:rsidRDefault="0082406F" w:rsidP="0082406F">
      <w:r>
        <w:t xml:space="preserve">                    embedding=((lists[1:]))</w:t>
      </w:r>
    </w:p>
    <w:p w:rsidR="0082406F" w:rsidRDefault="0082406F" w:rsidP="0082406F">
      <w:r>
        <w:t>#                    embedding=[float(i) for i in embedding]</w:t>
      </w:r>
    </w:p>
    <w:p w:rsidR="0082406F" w:rsidRDefault="0082406F" w:rsidP="0082406F">
      <w:r>
        <w:t xml:space="preserve">                    T=Insert(T,(lists[0],embedding))</w:t>
      </w:r>
    </w:p>
    <w:p w:rsidR="0082406F" w:rsidRDefault="0082406F" w:rsidP="0082406F">
      <w:r>
        <w:t xml:space="preserve">                line=f.readline()</w:t>
      </w:r>
    </w:p>
    <w:p w:rsidR="0082406F" w:rsidRDefault="0082406F" w:rsidP="0082406F">
      <w:r>
        <w:t xml:space="preserve">            return T</w:t>
      </w:r>
    </w:p>
    <w:p w:rsidR="0082406F" w:rsidRDefault="0082406F" w:rsidP="0082406F">
      <w:r>
        <w:t xml:space="preserve">     except:</w:t>
      </w:r>
    </w:p>
    <w:p w:rsidR="0082406F" w:rsidRDefault="0082406F" w:rsidP="0082406F">
      <w:r>
        <w:t xml:space="preserve">       print("File not found")</w:t>
      </w:r>
    </w:p>
    <w:p w:rsidR="0082406F" w:rsidRDefault="0082406F" w:rsidP="0082406F">
      <w:r>
        <w:t xml:space="preserve"># Implementation of hash tables with chaining using strings       </w:t>
      </w:r>
    </w:p>
    <w:p w:rsidR="0082406F" w:rsidRDefault="0082406F" w:rsidP="0082406F">
      <w:r>
        <w:t>class HashTableC(object):</w:t>
      </w:r>
    </w:p>
    <w:p w:rsidR="0082406F" w:rsidRDefault="0082406F" w:rsidP="0082406F">
      <w:r>
        <w:t xml:space="preserve">    # Builds a hash table of size 'size'</w:t>
      </w:r>
    </w:p>
    <w:p w:rsidR="0082406F" w:rsidRDefault="0082406F" w:rsidP="0082406F">
      <w:r>
        <w:t xml:space="preserve">    # Item is a list of (initially empty) lists</w:t>
      </w:r>
    </w:p>
    <w:p w:rsidR="0082406F" w:rsidRDefault="0082406F" w:rsidP="0082406F">
      <w:r>
        <w:t xml:space="preserve">    # Constructor</w:t>
      </w:r>
    </w:p>
    <w:p w:rsidR="0082406F" w:rsidRDefault="0082406F" w:rsidP="0082406F">
      <w:r>
        <w:t xml:space="preserve">    def __init__(self,size):  </w:t>
      </w:r>
    </w:p>
    <w:p w:rsidR="0082406F" w:rsidRDefault="0082406F" w:rsidP="0082406F">
      <w:r>
        <w:t xml:space="preserve">        self.item = []</w:t>
      </w:r>
    </w:p>
    <w:p w:rsidR="0082406F" w:rsidRDefault="0082406F" w:rsidP="0082406F">
      <w:r>
        <w:t xml:space="preserve">        for i in range(size):</w:t>
      </w:r>
    </w:p>
    <w:p w:rsidR="0082406F" w:rsidRDefault="0082406F" w:rsidP="0082406F">
      <w:r>
        <w:t xml:space="preserve">            self.item.append([])</w:t>
      </w:r>
    </w:p>
    <w:p w:rsidR="0082406F" w:rsidRDefault="0082406F" w:rsidP="0082406F">
      <w:r>
        <w:lastRenderedPageBreak/>
        <w:t xml:space="preserve">        </w:t>
      </w:r>
    </w:p>
    <w:p w:rsidR="0082406F" w:rsidRDefault="0082406F" w:rsidP="0082406F">
      <w:r>
        <w:t>def InsertC(H,k,l):</w:t>
      </w:r>
    </w:p>
    <w:p w:rsidR="0082406F" w:rsidRDefault="0082406F" w:rsidP="0082406F">
      <w:r>
        <w:t xml:space="preserve">    # Inserts k in appropriate bucket (list) </w:t>
      </w:r>
    </w:p>
    <w:p w:rsidR="0082406F" w:rsidRDefault="0082406F" w:rsidP="0082406F">
      <w:r>
        <w:t xml:space="preserve">    # Does nothing if k is already in the table</w:t>
      </w:r>
    </w:p>
    <w:p w:rsidR="0082406F" w:rsidRDefault="0082406F" w:rsidP="0082406F">
      <w:r>
        <w:t xml:space="preserve">    b = h(k,len(H.item))</w:t>
      </w:r>
    </w:p>
    <w:p w:rsidR="0082406F" w:rsidRDefault="0082406F" w:rsidP="0082406F">
      <w:r>
        <w:t xml:space="preserve">    H.item[b].append([k,l]) </w:t>
      </w:r>
    </w:p>
    <w:p w:rsidR="0082406F" w:rsidRDefault="0082406F" w:rsidP="0082406F">
      <w:r>
        <w:t xml:space="preserve">   </w:t>
      </w:r>
    </w:p>
    <w:p w:rsidR="0082406F" w:rsidRDefault="0082406F" w:rsidP="0082406F">
      <w:r>
        <w:t>def FindC(H,k):</w:t>
      </w:r>
    </w:p>
    <w:p w:rsidR="0082406F" w:rsidRDefault="0082406F" w:rsidP="0082406F">
      <w:r>
        <w:t xml:space="preserve">    # Returns bucket (b) and index (i) </w:t>
      </w:r>
    </w:p>
    <w:p w:rsidR="0082406F" w:rsidRDefault="0082406F" w:rsidP="0082406F">
      <w:r>
        <w:t xml:space="preserve">    # If k is not in table, i == -1</w:t>
      </w:r>
    </w:p>
    <w:p w:rsidR="0082406F" w:rsidRDefault="0082406F" w:rsidP="0082406F">
      <w:r>
        <w:t xml:space="preserve">    b = h(k,len(H.item))</w:t>
      </w:r>
    </w:p>
    <w:p w:rsidR="0082406F" w:rsidRDefault="0082406F" w:rsidP="0082406F">
      <w:r>
        <w:t xml:space="preserve">    for i in range(len(H.item[b])):</w:t>
      </w:r>
    </w:p>
    <w:p w:rsidR="0082406F" w:rsidRDefault="0082406F" w:rsidP="0082406F">
      <w:r>
        <w:t xml:space="preserve">        if H.item[b][i][0] == k:</w:t>
      </w:r>
    </w:p>
    <w:p w:rsidR="0082406F" w:rsidRDefault="0082406F" w:rsidP="0082406F">
      <w:r>
        <w:t xml:space="preserve">            return b, i, H.item[b][i][1]</w:t>
      </w:r>
    </w:p>
    <w:p w:rsidR="0082406F" w:rsidRDefault="0082406F" w:rsidP="0082406F">
      <w:r>
        <w:t xml:space="preserve">    return b, -1, -1</w:t>
      </w:r>
    </w:p>
    <w:p w:rsidR="0082406F" w:rsidRDefault="0082406F" w:rsidP="0082406F">
      <w:r>
        <w:t>#hashes based on ascii</w:t>
      </w:r>
    </w:p>
    <w:p w:rsidR="0082406F" w:rsidRDefault="0082406F" w:rsidP="0082406F">
      <w:r>
        <w:t>def h(s,n):</w:t>
      </w:r>
    </w:p>
    <w:p w:rsidR="0082406F" w:rsidRDefault="0082406F" w:rsidP="0082406F">
      <w:r>
        <w:t xml:space="preserve">    r = 0</w:t>
      </w:r>
    </w:p>
    <w:p w:rsidR="0082406F" w:rsidRDefault="0082406F" w:rsidP="0082406F">
      <w:r>
        <w:t xml:space="preserve">    for c in s:</w:t>
      </w:r>
    </w:p>
    <w:p w:rsidR="0082406F" w:rsidRDefault="0082406F" w:rsidP="0082406F">
      <w:r>
        <w:t xml:space="preserve">        r = (r*n + ord(c))% n</w:t>
      </w:r>
    </w:p>
    <w:p w:rsidR="0082406F" w:rsidRDefault="0082406F" w:rsidP="0082406F">
      <w:r>
        <w:t xml:space="preserve">    return r</w:t>
      </w:r>
    </w:p>
    <w:p w:rsidR="0082406F" w:rsidRDefault="0082406F" w:rsidP="0082406F">
      <w:r>
        <w:t>#counts lines in file to test</w:t>
      </w:r>
    </w:p>
    <w:p w:rsidR="0082406F" w:rsidRDefault="0082406F" w:rsidP="0082406F">
      <w:r>
        <w:t>def countlines():</w:t>
      </w:r>
    </w:p>
    <w:p w:rsidR="0082406F" w:rsidRDefault="0082406F" w:rsidP="0082406F">
      <w:r>
        <w:lastRenderedPageBreak/>
        <w:t xml:space="preserve">    count = 0</w:t>
      </w:r>
    </w:p>
    <w:p w:rsidR="0082406F" w:rsidRDefault="0082406F" w:rsidP="0082406F">
      <w:r>
        <w:t xml:space="preserve">    filename = "glove.6B.50d.txt"</w:t>
      </w:r>
    </w:p>
    <w:p w:rsidR="0082406F" w:rsidRDefault="0082406F" w:rsidP="0082406F">
      <w:r>
        <w:t xml:space="preserve">    with open(filename,encoding='utf-8') as f:</w:t>
      </w:r>
    </w:p>
    <w:p w:rsidR="0082406F" w:rsidRDefault="0082406F" w:rsidP="0082406F">
      <w:r>
        <w:t xml:space="preserve">        for line in f:</w:t>
      </w:r>
    </w:p>
    <w:p w:rsidR="0082406F" w:rsidRDefault="0082406F" w:rsidP="0082406F">
      <w:r>
        <w:t xml:space="preserve">            count+=1</w:t>
      </w:r>
    </w:p>
    <w:p w:rsidR="0082406F" w:rsidRDefault="0082406F" w:rsidP="0082406F">
      <w:r>
        <w:t xml:space="preserve">    return count</w:t>
      </w:r>
    </w:p>
    <w:p w:rsidR="0082406F" w:rsidRDefault="0082406F" w:rsidP="0082406F">
      <w:r>
        <w:t>#gets dot product for e0 and e1</w:t>
      </w:r>
    </w:p>
    <w:p w:rsidR="0082406F" w:rsidRDefault="0082406F" w:rsidP="0082406F">
      <w:r>
        <w:t>def dotProduct(emb):</w:t>
      </w:r>
    </w:p>
    <w:p w:rsidR="0082406F" w:rsidRDefault="0082406F" w:rsidP="0082406F">
      <w:r>
        <w:t xml:space="preserve">     mag = vectorMagnitudes(emb,emb)</w:t>
      </w:r>
    </w:p>
    <w:p w:rsidR="0082406F" w:rsidRDefault="0082406F" w:rsidP="0082406F">
      <w:r>
        <w:t xml:space="preserve">     total = 0</w:t>
      </w:r>
    </w:p>
    <w:p w:rsidR="0082406F" w:rsidRDefault="0082406F" w:rsidP="0082406F">
      <w:r>
        <w:t xml:space="preserve">     for i in range (len(emb)):</w:t>
      </w:r>
    </w:p>
    <w:p w:rsidR="0082406F" w:rsidRDefault="0082406F" w:rsidP="0082406F">
      <w:r>
        <w:t xml:space="preserve">         total+= (mag)*(mag)</w:t>
      </w:r>
    </w:p>
    <w:p w:rsidR="0082406F" w:rsidRDefault="0082406F" w:rsidP="0082406F">
      <w:r>
        <w:t xml:space="preserve">     return total</w:t>
      </w:r>
    </w:p>
    <w:p w:rsidR="0082406F" w:rsidRDefault="0082406F" w:rsidP="0082406F">
      <w:r>
        <w:t xml:space="preserve">#computes the magnitudes of the items </w:t>
      </w:r>
    </w:p>
    <w:p w:rsidR="0082406F" w:rsidRDefault="0082406F" w:rsidP="0082406F">
      <w:r>
        <w:t>def vectorMagnitudes(e0,e1):</w:t>
      </w:r>
    </w:p>
    <w:p w:rsidR="0082406F" w:rsidRDefault="0082406F" w:rsidP="0082406F">
      <w:r>
        <w:t xml:space="preserve">    sum = 0</w:t>
      </w:r>
    </w:p>
    <w:p w:rsidR="0082406F" w:rsidRDefault="0082406F" w:rsidP="0082406F">
      <w:r>
        <w:t xml:space="preserve">    mag = 0</w:t>
      </w:r>
    </w:p>
    <w:p w:rsidR="0082406F" w:rsidRDefault="0082406F" w:rsidP="0082406F">
      <w:r>
        <w:t xml:space="preserve">    for i in e0:</w:t>
      </w:r>
    </w:p>
    <w:p w:rsidR="0082406F" w:rsidRDefault="0082406F" w:rsidP="0082406F">
      <w:r>
        <w:t xml:space="preserve">        sum += ((e0[i])**2) + ((e1[i])**2)    </w:t>
      </w:r>
    </w:p>
    <w:p w:rsidR="0082406F" w:rsidRDefault="0082406F" w:rsidP="0082406F">
      <w:r>
        <w:t xml:space="preserve">    mag = math.sqrt(sum)</w:t>
      </w:r>
    </w:p>
    <w:p w:rsidR="0082406F" w:rsidRDefault="0082406F" w:rsidP="0082406F">
      <w:r>
        <w:t xml:space="preserve">    return mag</w:t>
      </w:r>
    </w:p>
    <w:p w:rsidR="0082406F" w:rsidRDefault="0082406F" w:rsidP="0082406F">
      <w:r>
        <w:t xml:space="preserve">    </w:t>
      </w:r>
    </w:p>
    <w:p w:rsidR="0082406F" w:rsidRDefault="0082406F" w:rsidP="0082406F">
      <w:r>
        <w:t>#get similarities</w:t>
      </w:r>
    </w:p>
    <w:p w:rsidR="0082406F" w:rsidRDefault="0082406F" w:rsidP="0082406F">
      <w:r>
        <w:lastRenderedPageBreak/>
        <w:t>def computeSimilaritiesForHash(w0,w1):</w:t>
      </w:r>
    </w:p>
    <w:p w:rsidR="0082406F" w:rsidRDefault="0082406F" w:rsidP="0082406F">
      <w:r>
        <w:t xml:space="preserve">    #FindC(H,k)</w:t>
      </w:r>
    </w:p>
    <w:p w:rsidR="0082406F" w:rsidRDefault="0082406F" w:rsidP="0082406F">
      <w:r>
        <w:t xml:space="preserve">    sim = 0</w:t>
      </w:r>
    </w:p>
    <w:p w:rsidR="0082406F" w:rsidRDefault="0082406F" w:rsidP="0082406F">
      <w:r>
        <w:t xml:space="preserve">    w0 = Find(H,w0)</w:t>
      </w:r>
    </w:p>
    <w:p w:rsidR="0082406F" w:rsidRDefault="0082406F" w:rsidP="0082406F">
      <w:r>
        <w:t xml:space="preserve">    w1 = Find(H,w1)</w:t>
      </w:r>
    </w:p>
    <w:p w:rsidR="0082406F" w:rsidRDefault="0082406F" w:rsidP="0082406F">
      <w:r>
        <w:t xml:space="preserve">    sim = dotProduct(w0,w1)/(vectorMagnitudes(w0,w1))</w:t>
      </w:r>
    </w:p>
    <w:p w:rsidR="0082406F" w:rsidRDefault="0082406F" w:rsidP="0082406F">
      <w:r>
        <w:t xml:space="preserve">    return sim</w:t>
      </w:r>
    </w:p>
    <w:p w:rsidR="0082406F" w:rsidRDefault="0082406F" w:rsidP="0082406F">
      <w:r>
        <w:t>#gets similities for bst</w:t>
      </w:r>
    </w:p>
    <w:p w:rsidR="0082406F" w:rsidRDefault="0082406F" w:rsidP="0082406F">
      <w:r>
        <w:t>def computeSimilaritiesForBST(w0,w1):</w:t>
      </w:r>
    </w:p>
    <w:p w:rsidR="0082406F" w:rsidRDefault="0082406F" w:rsidP="0082406F">
      <w:r>
        <w:t xml:space="preserve">   </w:t>
      </w:r>
    </w:p>
    <w:p w:rsidR="0082406F" w:rsidRDefault="0082406F" w:rsidP="0082406F">
      <w:r>
        <w:t xml:space="preserve">    sim = 0</w:t>
      </w:r>
    </w:p>
    <w:p w:rsidR="0082406F" w:rsidRDefault="0082406F" w:rsidP="0082406F">
      <w:r>
        <w:t xml:space="preserve">    w0 = Find(T,w0) #finds w0 in tree</w:t>
      </w:r>
    </w:p>
    <w:p w:rsidR="0082406F" w:rsidRDefault="0082406F" w:rsidP="0082406F">
      <w:r>
        <w:t xml:space="preserve">    w1 = Find(T,w1)</w:t>
      </w:r>
    </w:p>
    <w:p w:rsidR="0082406F" w:rsidRDefault="0082406F" w:rsidP="0082406F">
      <w:r>
        <w:t xml:space="preserve">    sim = dotProduct(w0,w1)/(vectorMagnitudes(w0,w1)) #computes the dot product</w:t>
      </w:r>
    </w:p>
    <w:p w:rsidR="0082406F" w:rsidRDefault="0082406F" w:rsidP="0082406F">
      <w:r>
        <w:t xml:space="preserve">    return sim</w:t>
      </w:r>
    </w:p>
    <w:p w:rsidR="0082406F" w:rsidRDefault="0082406F" w:rsidP="0082406F"/>
    <w:p w:rsidR="0082406F" w:rsidRDefault="0082406F" w:rsidP="0082406F">
      <w:r>
        <w:t>#reads file of pairs for comparison and compares similarities</w:t>
      </w:r>
    </w:p>
    <w:p w:rsidR="0082406F" w:rsidRDefault="0082406F" w:rsidP="0082406F">
      <w:r>
        <w:t>def CompareWithBST(T):</w:t>
      </w:r>
    </w:p>
    <w:p w:rsidR="0082406F" w:rsidRDefault="0082406F" w:rsidP="0082406F">
      <w:r>
        <w:t xml:space="preserve">     try:</w:t>
      </w:r>
    </w:p>
    <w:p w:rsidR="0082406F" w:rsidRDefault="0082406F" w:rsidP="0082406F">
      <w:r>
        <w:t xml:space="preserve">        with open("similarities.txt",encoding='utf-8') as f:       </w:t>
      </w:r>
    </w:p>
    <w:p w:rsidR="0082406F" w:rsidRDefault="0082406F" w:rsidP="0082406F">
      <w:r>
        <w:t xml:space="preserve">            line= f.readline()</w:t>
      </w:r>
    </w:p>
    <w:p w:rsidR="0082406F" w:rsidRDefault="0082406F" w:rsidP="0082406F">
      <w:r>
        <w:t xml:space="preserve">            while line:</w:t>
      </w:r>
    </w:p>
    <w:p w:rsidR="0082406F" w:rsidRDefault="0082406F" w:rsidP="0082406F">
      <w:r>
        <w:t xml:space="preserve">                lists=[]</w:t>
      </w:r>
    </w:p>
    <w:p w:rsidR="0082406F" w:rsidRDefault="0082406F" w:rsidP="0082406F">
      <w:r>
        <w:lastRenderedPageBreak/>
        <w:t xml:space="preserve">                lists=line.split(" ")</w:t>
      </w:r>
    </w:p>
    <w:p w:rsidR="0082406F" w:rsidRDefault="0082406F" w:rsidP="0082406F">
      <w:r>
        <w:t xml:space="preserve">                #finds words in tree</w:t>
      </w:r>
    </w:p>
    <w:p w:rsidR="0082406F" w:rsidRDefault="0082406F" w:rsidP="0082406F">
      <w:r>
        <w:t xml:space="preserve">                w0 = Find(T, lists[0])</w:t>
      </w:r>
    </w:p>
    <w:p w:rsidR="0082406F" w:rsidRDefault="0082406F" w:rsidP="0082406F">
      <w:r>
        <w:t xml:space="preserve">                w1 =Find(T,lists[1])</w:t>
      </w:r>
    </w:p>
    <w:p w:rsidR="0082406F" w:rsidRDefault="0082406F" w:rsidP="0082406F">
      <w:r>
        <w:t>#                sim = computeSimilaritiesForBST(w0,w1)</w:t>
      </w:r>
    </w:p>
    <w:p w:rsidR="0082406F" w:rsidRDefault="0082406F" w:rsidP="0082406F">
      <w:r>
        <w:t>#                print('similarites are: ',sim)</w:t>
      </w:r>
    </w:p>
    <w:p w:rsidR="0082406F" w:rsidRDefault="0082406F" w:rsidP="0082406F">
      <w:r>
        <w:t xml:space="preserve">                line=f.readline() </w:t>
      </w:r>
    </w:p>
    <w:p w:rsidR="0082406F" w:rsidRDefault="0082406F" w:rsidP="0082406F">
      <w:r>
        <w:t xml:space="preserve">     except: </w:t>
      </w:r>
    </w:p>
    <w:p w:rsidR="0082406F" w:rsidRDefault="0082406F" w:rsidP="0082406F">
      <w:r>
        <w:t xml:space="preserve">        print('file not found')</w:t>
      </w:r>
    </w:p>
    <w:p w:rsidR="0082406F" w:rsidRDefault="0082406F" w:rsidP="0082406F">
      <w:r>
        <w:t xml:space="preserve">     finally:</w:t>
      </w:r>
    </w:p>
    <w:p w:rsidR="0082406F" w:rsidRDefault="0082406F" w:rsidP="0082406F">
      <w:r>
        <w:t xml:space="preserve">        f.close()      </w:t>
      </w:r>
    </w:p>
    <w:p w:rsidR="0082406F" w:rsidRDefault="0082406F" w:rsidP="0082406F">
      <w:r>
        <w:t>#doubles size of hash table</w:t>
      </w:r>
    </w:p>
    <w:p w:rsidR="0082406F" w:rsidRDefault="0082406F" w:rsidP="0082406F">
      <w:r>
        <w:t>def doubleSize(H):</w:t>
      </w:r>
    </w:p>
    <w:p w:rsidR="0082406F" w:rsidRDefault="0082406F" w:rsidP="0082406F">
      <w:r>
        <w:t xml:space="preserve">        H2=HashTableC(2*len(H.item)+1)</w:t>
      </w:r>
    </w:p>
    <w:p w:rsidR="0082406F" w:rsidRDefault="0082406F" w:rsidP="0082406F">
      <w:r>
        <w:t xml:space="preserve">        for i in range(len(H.item)):</w:t>
      </w:r>
    </w:p>
    <w:p w:rsidR="0082406F" w:rsidRDefault="0082406F" w:rsidP="0082406F">
      <w:r>
        <w:t xml:space="preserve">            for j in range(len(H.item[i])):</w:t>
      </w:r>
    </w:p>
    <w:p w:rsidR="0082406F" w:rsidRDefault="0082406F" w:rsidP="0082406F">
      <w:r>
        <w:t xml:space="preserve">                #rehashes values</w:t>
      </w:r>
    </w:p>
    <w:p w:rsidR="0082406F" w:rsidRDefault="0082406F" w:rsidP="0082406F">
      <w:r>
        <w:t xml:space="preserve">                InsertC(H2,((H.item[i])[j])[0], ((H.item[i])[j])[1])</w:t>
      </w:r>
    </w:p>
    <w:p w:rsidR="0082406F" w:rsidRDefault="0082406F" w:rsidP="0082406F">
      <w:r>
        <w:t xml:space="preserve">        return H2  </w:t>
      </w:r>
    </w:p>
    <w:p w:rsidR="0082406F" w:rsidRDefault="0082406F" w:rsidP="0082406F"/>
    <w:p w:rsidR="0082406F" w:rsidRDefault="0082406F" w:rsidP="0082406F">
      <w:r>
        <w:t>#computes load factor for hash</w:t>
      </w:r>
    </w:p>
    <w:p w:rsidR="0082406F" w:rsidRDefault="0082406F" w:rsidP="0082406F">
      <w:r>
        <w:t>def loadfactor(H):</w:t>
      </w:r>
    </w:p>
    <w:p w:rsidR="0082406F" w:rsidRDefault="0082406F" w:rsidP="0082406F">
      <w:r>
        <w:t xml:space="preserve">    if H is None:</w:t>
      </w:r>
    </w:p>
    <w:p w:rsidR="0082406F" w:rsidRDefault="0082406F" w:rsidP="0082406F">
      <w:r>
        <w:lastRenderedPageBreak/>
        <w:t xml:space="preserve">        return -1</w:t>
      </w:r>
    </w:p>
    <w:p w:rsidR="0082406F" w:rsidRDefault="0082406F" w:rsidP="0082406F">
      <w:r>
        <w:t xml:space="preserve">    counter = 0</w:t>
      </w:r>
    </w:p>
    <w:p w:rsidR="0082406F" w:rsidRDefault="0082406F" w:rsidP="0082406F">
      <w:r>
        <w:t xml:space="preserve">    for i in range(len(H.item)): #goes through len of hash and adds to counter</w:t>
      </w:r>
    </w:p>
    <w:p w:rsidR="0082406F" w:rsidRDefault="0082406F" w:rsidP="0082406F">
      <w:r>
        <w:t xml:space="preserve">        counter+=len(H.item[i])</w:t>
      </w:r>
    </w:p>
    <w:p w:rsidR="0082406F" w:rsidRDefault="0082406F" w:rsidP="0082406F">
      <w:r>
        <w:t xml:space="preserve">    return counter/len(H.item)</w:t>
      </w:r>
    </w:p>
    <w:p w:rsidR="0082406F" w:rsidRDefault="0082406F" w:rsidP="0082406F"/>
    <w:p w:rsidR="0082406F" w:rsidRDefault="0082406F" w:rsidP="0082406F">
      <w:r>
        <w:t>#counts all nodes in bst</w:t>
      </w:r>
    </w:p>
    <w:p w:rsidR="0082406F" w:rsidRDefault="0082406F" w:rsidP="0082406F">
      <w:r>
        <w:t>def countAllNodes(T):</w:t>
      </w:r>
    </w:p>
    <w:p w:rsidR="0082406F" w:rsidRDefault="0082406F" w:rsidP="0082406F">
      <w:r>
        <w:t xml:space="preserve">    if T is None:</w:t>
      </w:r>
    </w:p>
    <w:p w:rsidR="0082406F" w:rsidRDefault="0082406F" w:rsidP="0082406F">
      <w:r>
        <w:t xml:space="preserve">        return 0</w:t>
      </w:r>
    </w:p>
    <w:p w:rsidR="0082406F" w:rsidRDefault="0082406F" w:rsidP="0082406F">
      <w:r>
        <w:t xml:space="preserve">    else: #count nodes of L and nodes of R</w:t>
      </w:r>
    </w:p>
    <w:p w:rsidR="0082406F" w:rsidRDefault="0082406F" w:rsidP="0082406F">
      <w:r>
        <w:t xml:space="preserve">        return 1 +  countAllNodes(T.left)+ countAllNodes(T.right)</w:t>
      </w:r>
    </w:p>
    <w:p w:rsidR="0082406F" w:rsidRDefault="0082406F" w:rsidP="0082406F">
      <w:r>
        <w:t>#gets height of bst</w:t>
      </w:r>
    </w:p>
    <w:p w:rsidR="0082406F" w:rsidRDefault="0082406F" w:rsidP="0082406F">
      <w:r>
        <w:t>def DepthCounter(T):</w:t>
      </w:r>
    </w:p>
    <w:p w:rsidR="0082406F" w:rsidRDefault="0082406F" w:rsidP="0082406F">
      <w:r>
        <w:t xml:space="preserve">    if T is None:</w:t>
      </w:r>
    </w:p>
    <w:p w:rsidR="0082406F" w:rsidRDefault="0082406F" w:rsidP="0082406F">
      <w:r>
        <w:t xml:space="preserve">        return 0</w:t>
      </w:r>
    </w:p>
    <w:p w:rsidR="0082406F" w:rsidRDefault="0082406F" w:rsidP="0082406F">
      <w:r>
        <w:t xml:space="preserve">    CountL=1</w:t>
      </w:r>
    </w:p>
    <w:p w:rsidR="0082406F" w:rsidRDefault="0082406F" w:rsidP="0082406F">
      <w:r>
        <w:t xml:space="preserve">    CountR=1</w:t>
      </w:r>
    </w:p>
    <w:p w:rsidR="0082406F" w:rsidRDefault="0082406F" w:rsidP="0082406F">
      <w:r>
        <w:t xml:space="preserve">    CountL+=DepthCounter(T.left) #gets count of depth in L tree</w:t>
      </w:r>
    </w:p>
    <w:p w:rsidR="0082406F" w:rsidRDefault="0082406F" w:rsidP="0082406F">
      <w:r>
        <w:t xml:space="preserve">    CountR+=DepthCounter(T.right) #gets count of depth in R tree</w:t>
      </w:r>
    </w:p>
    <w:p w:rsidR="0082406F" w:rsidRDefault="0082406F" w:rsidP="0082406F">
      <w:r>
        <w:t xml:space="preserve">    if CountL&gt;CountR:</w:t>
      </w:r>
    </w:p>
    <w:p w:rsidR="0082406F" w:rsidRDefault="0082406F" w:rsidP="0082406F">
      <w:r>
        <w:t xml:space="preserve">        return 1+CountL #returns larger count</w:t>
      </w:r>
    </w:p>
    <w:p w:rsidR="0082406F" w:rsidRDefault="0082406F" w:rsidP="0082406F">
      <w:r>
        <w:t xml:space="preserve">    return 1+CountR</w:t>
      </w:r>
    </w:p>
    <w:p w:rsidR="0082406F" w:rsidRDefault="0082406F" w:rsidP="0082406F"/>
    <w:p w:rsidR="0082406F" w:rsidRDefault="0082406F" w:rsidP="0082406F">
      <w:r>
        <w:t>#find for bst</w:t>
      </w:r>
    </w:p>
    <w:p w:rsidR="0082406F" w:rsidRDefault="0082406F" w:rsidP="0082406F">
      <w:r>
        <w:t>def Find(T,k):</w:t>
      </w:r>
    </w:p>
    <w:p w:rsidR="0082406F" w:rsidRDefault="0082406F" w:rsidP="0082406F">
      <w:r>
        <w:t xml:space="preserve">    # Returns the address of k in BST, or None if k is not in the tree</w:t>
      </w:r>
    </w:p>
    <w:p w:rsidR="0082406F" w:rsidRDefault="0082406F" w:rsidP="0082406F">
      <w:r>
        <w:t xml:space="preserve">    if T is None or str(T.item[0]) == str(k):</w:t>
      </w:r>
    </w:p>
    <w:p w:rsidR="0082406F" w:rsidRDefault="0082406F" w:rsidP="0082406F">
      <w:r>
        <w:t xml:space="preserve">        return T</w:t>
      </w:r>
    </w:p>
    <w:p w:rsidR="0082406F" w:rsidRDefault="0082406F" w:rsidP="0082406F">
      <w:r>
        <w:t xml:space="preserve">    #compares order to determine location</w:t>
      </w:r>
    </w:p>
    <w:p w:rsidR="0082406F" w:rsidRDefault="0082406F" w:rsidP="0082406F">
      <w:r>
        <w:t xml:space="preserve">    if str(T.item[0])&lt;str(k):</w:t>
      </w:r>
    </w:p>
    <w:p w:rsidR="0082406F" w:rsidRDefault="0082406F" w:rsidP="0082406F">
      <w:r>
        <w:t xml:space="preserve">        #checks right</w:t>
      </w:r>
    </w:p>
    <w:p w:rsidR="0082406F" w:rsidRDefault="0082406F" w:rsidP="0082406F">
      <w:r>
        <w:t xml:space="preserve">        return Find(T.right,k)</w:t>
      </w:r>
    </w:p>
    <w:p w:rsidR="0082406F" w:rsidRDefault="0082406F" w:rsidP="0082406F">
      <w:r>
        <w:t xml:space="preserve">    return Find(T.left,k)</w:t>
      </w:r>
    </w:p>
    <w:p w:rsidR="0082406F" w:rsidRDefault="0082406F" w:rsidP="0082406F">
      <w:r>
        <w:t>#gets percentage empty of hash</w:t>
      </w:r>
    </w:p>
    <w:p w:rsidR="0082406F" w:rsidRDefault="0082406F" w:rsidP="0082406F">
      <w:r>
        <w:t>def percentageOfEmptyLists(H):</w:t>
      </w:r>
    </w:p>
    <w:p w:rsidR="0082406F" w:rsidRDefault="0082406F" w:rsidP="0082406F">
      <w:r>
        <w:t xml:space="preserve">    empty=0 </w:t>
      </w:r>
    </w:p>
    <w:p w:rsidR="0082406F" w:rsidRDefault="0082406F" w:rsidP="0082406F">
      <w:r>
        <w:t xml:space="preserve">    for i in H.item:</w:t>
      </w:r>
    </w:p>
    <w:p w:rsidR="0082406F" w:rsidRDefault="0082406F" w:rsidP="0082406F">
      <w:r>
        <w:t xml:space="preserve">        if len(i)==0: # if empty add to counter</w:t>
      </w:r>
    </w:p>
    <w:p w:rsidR="0082406F" w:rsidRDefault="0082406F" w:rsidP="0082406F">
      <w:r>
        <w:t xml:space="preserve">            empty+=1</w:t>
      </w:r>
    </w:p>
    <w:p w:rsidR="0082406F" w:rsidRDefault="0082406F" w:rsidP="0082406F">
      <w:r>
        <w:t xml:space="preserve">    empty=empty/2    #list double size needed</w:t>
      </w:r>
    </w:p>
    <w:p w:rsidR="0082406F" w:rsidRDefault="0082406F" w:rsidP="0082406F">
      <w:r>
        <w:t xml:space="preserve">    return (empty/len(H.item))*100 # multiply by 100 to get percentage</w:t>
      </w:r>
    </w:p>
    <w:p w:rsidR="0082406F" w:rsidRDefault="0082406F" w:rsidP="0082406F">
      <w:r>
        <w:t>#hash table implementation</w:t>
      </w:r>
    </w:p>
    <w:p w:rsidR="0082406F" w:rsidRDefault="0082406F" w:rsidP="0082406F">
      <w:r>
        <w:t>def HashImplementation():</w:t>
      </w:r>
    </w:p>
    <w:p w:rsidR="0082406F" w:rsidRDefault="0082406F" w:rsidP="0082406F">
      <w:r>
        <w:t xml:space="preserve">    try:</w:t>
      </w:r>
    </w:p>
    <w:p w:rsidR="0082406F" w:rsidRDefault="0082406F" w:rsidP="0082406F">
      <w:r>
        <w:t xml:space="preserve">        # reads file</w:t>
      </w:r>
    </w:p>
    <w:p w:rsidR="0082406F" w:rsidRDefault="0082406F" w:rsidP="0082406F">
      <w:r>
        <w:lastRenderedPageBreak/>
        <w:t xml:space="preserve">        with open("glove.6B.50d.txt",encoding='utf-8') as f:</w:t>
      </w:r>
    </w:p>
    <w:p w:rsidR="0082406F" w:rsidRDefault="0082406F" w:rsidP="0082406F">
      <w:r>
        <w:t xml:space="preserve">            line= f.readline()</w:t>
      </w:r>
    </w:p>
    <w:p w:rsidR="0082406F" w:rsidRDefault="0082406F" w:rsidP="0082406F">
      <w:r>
        <w:t xml:space="preserve">            word=[]</w:t>
      </w:r>
    </w:p>
    <w:p w:rsidR="0082406F" w:rsidRDefault="0082406F" w:rsidP="0082406F">
      <w:r>
        <w:t xml:space="preserve">            embedding=[]</w:t>
      </w:r>
    </w:p>
    <w:p w:rsidR="0082406F" w:rsidRDefault="0082406F" w:rsidP="0082406F">
      <w:r>
        <w:t xml:space="preserve">            while line:</w:t>
      </w:r>
    </w:p>
    <w:p w:rsidR="0082406F" w:rsidRDefault="0082406F" w:rsidP="0082406F">
      <w:r>
        <w:t xml:space="preserve">                lists=[]</w:t>
      </w:r>
    </w:p>
    <w:p w:rsidR="0082406F" w:rsidRDefault="0082406F" w:rsidP="0082406F">
      <w:r>
        <w:t xml:space="preserve">                lists=line.split(" ")</w:t>
      </w:r>
    </w:p>
    <w:p w:rsidR="0082406F" w:rsidRDefault="0082406F" w:rsidP="0082406F">
      <w:r>
        <w:t xml:space="preserve">                if lists[0].isalpha():</w:t>
      </w:r>
    </w:p>
    <w:p w:rsidR="0082406F" w:rsidRDefault="0082406F" w:rsidP="0082406F">
      <w:r>
        <w:t xml:space="preserve">                    #stores words</w:t>
      </w:r>
    </w:p>
    <w:p w:rsidR="0082406F" w:rsidRDefault="0082406F" w:rsidP="0082406F">
      <w:r>
        <w:t xml:space="preserve">                    word.append(lists[0])</w:t>
      </w:r>
    </w:p>
    <w:p w:rsidR="0082406F" w:rsidRDefault="0082406F" w:rsidP="0082406F">
      <w:r>
        <w:t xml:space="preserve">                    #stores embeddings</w:t>
      </w:r>
    </w:p>
    <w:p w:rsidR="0082406F" w:rsidRDefault="0082406F" w:rsidP="0082406F">
      <w:r>
        <w:t xml:space="preserve">                    embedding = lists[1:]</w:t>
      </w:r>
    </w:p>
    <w:p w:rsidR="0082406F" w:rsidRDefault="0082406F" w:rsidP="0082406F">
      <w:r>
        <w:t xml:space="preserve">                    #inserts word followed by embedding in hash</w:t>
      </w:r>
    </w:p>
    <w:p w:rsidR="0082406F" w:rsidRDefault="0082406F" w:rsidP="0082406F">
      <w:r>
        <w:t xml:space="preserve">                    InsertC(H,lists[0],embedding)</w:t>
      </w:r>
    </w:p>
    <w:p w:rsidR="0082406F" w:rsidRDefault="0082406F" w:rsidP="0082406F">
      <w:r>
        <w:t xml:space="preserve">                    </w:t>
      </w:r>
    </w:p>
    <w:p w:rsidR="0082406F" w:rsidRDefault="0082406F" w:rsidP="0082406F">
      <w:r>
        <w:t xml:space="preserve">                line=f.readline()</w:t>
      </w:r>
    </w:p>
    <w:p w:rsidR="0082406F" w:rsidRDefault="0082406F" w:rsidP="0082406F">
      <w:r>
        <w:t xml:space="preserve">            return H</w:t>
      </w:r>
    </w:p>
    <w:p w:rsidR="0082406F" w:rsidRDefault="0082406F" w:rsidP="0082406F">
      <w:r>
        <w:t xml:space="preserve"> </w:t>
      </w:r>
    </w:p>
    <w:p w:rsidR="0082406F" w:rsidRDefault="0082406F" w:rsidP="0082406F">
      <w:r>
        <w:t xml:space="preserve">    except IOError:</w:t>
      </w:r>
    </w:p>
    <w:p w:rsidR="0082406F" w:rsidRDefault="0082406F" w:rsidP="0082406F">
      <w:r>
        <w:t xml:space="preserve">        print('file not found')</w:t>
      </w:r>
    </w:p>
    <w:p w:rsidR="0082406F" w:rsidRDefault="0082406F" w:rsidP="0082406F">
      <w:r>
        <w:t xml:space="preserve">    finally:</w:t>
      </w:r>
    </w:p>
    <w:p w:rsidR="0082406F" w:rsidRDefault="0082406F" w:rsidP="0082406F">
      <w:r>
        <w:t xml:space="preserve">        f.close()</w:t>
      </w:r>
    </w:p>
    <w:p w:rsidR="0082406F" w:rsidRDefault="0082406F" w:rsidP="0082406F">
      <w:r>
        <w:t xml:space="preserve">   </w:t>
      </w:r>
    </w:p>
    <w:p w:rsidR="0082406F" w:rsidRDefault="0082406F" w:rsidP="0082406F"/>
    <w:p w:rsidR="0082406F" w:rsidRDefault="0082406F" w:rsidP="0082406F">
      <w:r>
        <w:t>##menu</w:t>
      </w:r>
    </w:p>
    <w:p w:rsidR="0082406F" w:rsidRDefault="0082406F" w:rsidP="0082406F">
      <w:r>
        <w:t>print('choose a table implementation:')</w:t>
      </w:r>
    </w:p>
    <w:p w:rsidR="0082406F" w:rsidRDefault="0082406F" w:rsidP="0082406F">
      <w:r>
        <w:t>#prompt user</w:t>
      </w:r>
    </w:p>
    <w:p w:rsidR="0082406F" w:rsidRDefault="0082406F" w:rsidP="0082406F">
      <w:r>
        <w:t>print('1. binarysearch tree ')</w:t>
      </w:r>
    </w:p>
    <w:p w:rsidR="0082406F" w:rsidRDefault="0082406F" w:rsidP="0082406F">
      <w:r>
        <w:t>print('2. hash table with chaining ')</w:t>
      </w:r>
    </w:p>
    <w:p w:rsidR="0082406F" w:rsidRDefault="0082406F" w:rsidP="0082406F">
      <w:r>
        <w:t>#get choice input</w:t>
      </w:r>
    </w:p>
    <w:p w:rsidR="0082406F" w:rsidRDefault="0082406F" w:rsidP="0082406F">
      <w:r>
        <w:t>choice = int(input('select one: '))</w:t>
      </w:r>
    </w:p>
    <w:p w:rsidR="0082406F" w:rsidRDefault="0082406F" w:rsidP="0082406F">
      <w:r>
        <w:t>if choice == 1:</w:t>
      </w:r>
    </w:p>
    <w:p w:rsidR="0082406F" w:rsidRDefault="0082406F" w:rsidP="0082406F">
      <w:r>
        <w:t xml:space="preserve">     print('building binary search tree')</w:t>
      </w:r>
    </w:p>
    <w:p w:rsidR="0082406F" w:rsidRDefault="0082406F" w:rsidP="0082406F">
      <w:r>
        <w:t xml:space="preserve">     start = time.time() </w:t>
      </w:r>
    </w:p>
    <w:p w:rsidR="0082406F" w:rsidRDefault="0082406F" w:rsidP="0082406F">
      <w:r>
        <w:t xml:space="preserve">     T = bstImplementation()</w:t>
      </w:r>
    </w:p>
    <w:p w:rsidR="0082406F" w:rsidRDefault="0082406F" w:rsidP="0082406F">
      <w:r>
        <w:t xml:space="preserve">     end= time.time() </w:t>
      </w:r>
    </w:p>
    <w:p w:rsidR="0082406F" w:rsidRDefault="0082406F" w:rsidP="0082406F">
      <w:r>
        <w:t xml:space="preserve">     print('running time for bst construction:',end - start)</w:t>
      </w:r>
    </w:p>
    <w:p w:rsidR="0082406F" w:rsidRDefault="0082406F" w:rsidP="0082406F">
      <w:r>
        <w:t xml:space="preserve">     print()</w:t>
      </w:r>
    </w:p>
    <w:p w:rsidR="0082406F" w:rsidRDefault="0082406F" w:rsidP="0082406F">
      <w:r>
        <w:t xml:space="preserve">     print('height:')</w:t>
      </w:r>
    </w:p>
    <w:p w:rsidR="0082406F" w:rsidRDefault="0082406F" w:rsidP="0082406F">
      <w:r>
        <w:t xml:space="preserve">     print(DepthCounter(T))</w:t>
      </w:r>
    </w:p>
    <w:p w:rsidR="0082406F" w:rsidRDefault="0082406F" w:rsidP="0082406F">
      <w:r>
        <w:t xml:space="preserve">     print()</w:t>
      </w:r>
    </w:p>
    <w:p w:rsidR="0082406F" w:rsidRDefault="0082406F" w:rsidP="0082406F">
      <w:r>
        <w:t xml:space="preserve">     print('the number of nodes are:')</w:t>
      </w:r>
    </w:p>
    <w:p w:rsidR="0082406F" w:rsidRDefault="0082406F" w:rsidP="0082406F">
      <w:r>
        <w:t xml:space="preserve">     print(countAllNodes(T))</w:t>
      </w:r>
    </w:p>
    <w:p w:rsidR="0082406F" w:rsidRDefault="0082406F" w:rsidP="0082406F">
      <w:r>
        <w:t xml:space="preserve">     print()</w:t>
      </w:r>
    </w:p>
    <w:p w:rsidR="0082406F" w:rsidRDefault="0082406F" w:rsidP="0082406F">
      <w:r>
        <w:t xml:space="preserve">   </w:t>
      </w:r>
    </w:p>
    <w:p w:rsidR="0082406F" w:rsidRDefault="0082406F" w:rsidP="0082406F">
      <w:r>
        <w:t xml:space="preserve">     print('reading word file to determine similarities')</w:t>
      </w:r>
    </w:p>
    <w:p w:rsidR="0082406F" w:rsidRDefault="0082406F" w:rsidP="0082406F">
      <w:r>
        <w:lastRenderedPageBreak/>
        <w:t xml:space="preserve">     </w:t>
      </w:r>
    </w:p>
    <w:p w:rsidR="0082406F" w:rsidRDefault="0082406F" w:rsidP="0082406F">
      <w:r>
        <w:t>#     print(CompareWithBST(T))</w:t>
      </w:r>
    </w:p>
    <w:p w:rsidR="0082406F" w:rsidRDefault="0082406F" w:rsidP="0082406F">
      <w:r>
        <w:t xml:space="preserve">   </w:t>
      </w:r>
    </w:p>
    <w:p w:rsidR="0082406F" w:rsidRDefault="0082406F" w:rsidP="0082406F"/>
    <w:p w:rsidR="0082406F" w:rsidRDefault="0082406F" w:rsidP="0082406F">
      <w:r>
        <w:t>#reads file</w:t>
      </w:r>
    </w:p>
    <w:p w:rsidR="0082406F" w:rsidRDefault="0082406F" w:rsidP="0082406F">
      <w:r>
        <w:t>if choice == 2:</w:t>
      </w:r>
    </w:p>
    <w:p w:rsidR="0082406F" w:rsidRDefault="0082406F" w:rsidP="0082406F">
      <w:r>
        <w:t xml:space="preserve">    H = HashTableC(97)</w:t>
      </w:r>
    </w:p>
    <w:p w:rsidR="0082406F" w:rsidRDefault="0082406F" w:rsidP="0082406F">
      <w:r>
        <w:t xml:space="preserve">    print('hash table stats:')</w:t>
      </w:r>
    </w:p>
    <w:p w:rsidR="0082406F" w:rsidRDefault="0082406F" w:rsidP="0082406F">
      <w:r>
        <w:t xml:space="preserve">    start = time.time() </w:t>
      </w:r>
    </w:p>
    <w:p w:rsidR="0082406F" w:rsidRDefault="0082406F" w:rsidP="0082406F">
      <w:r>
        <w:t xml:space="preserve">    H=HashImplementation()</w:t>
      </w:r>
    </w:p>
    <w:p w:rsidR="0082406F" w:rsidRDefault="0082406F" w:rsidP="0082406F">
      <w:r>
        <w:t xml:space="preserve">    end= time.time() </w:t>
      </w:r>
    </w:p>
    <w:p w:rsidR="0082406F" w:rsidRDefault="0082406F" w:rsidP="0082406F">
      <w:r>
        <w:t xml:space="preserve">    print('running time for hashing:',end - start)</w:t>
      </w:r>
    </w:p>
    <w:p w:rsidR="0082406F" w:rsidRDefault="0082406F" w:rsidP="0082406F">
      <w:r>
        <w:t xml:space="preserve">    print()</w:t>
      </w:r>
    </w:p>
    <w:p w:rsidR="0082406F" w:rsidRDefault="0082406F" w:rsidP="0082406F"/>
    <w:p w:rsidR="0082406F" w:rsidRDefault="0082406F" w:rsidP="0082406F">
      <w:r>
        <w:t xml:space="preserve">    print('Initial table size')</w:t>
      </w:r>
    </w:p>
    <w:p w:rsidR="0082406F" w:rsidRDefault="0082406F" w:rsidP="0082406F">
      <w:r>
        <w:t xml:space="preserve">    print(len(H.item))</w:t>
      </w:r>
    </w:p>
    <w:p w:rsidR="0082406F" w:rsidRDefault="0082406F" w:rsidP="0082406F">
      <w:r>
        <w:t xml:space="preserve">    print()</w:t>
      </w:r>
    </w:p>
    <w:p w:rsidR="0082406F" w:rsidRDefault="0082406F" w:rsidP="0082406F">
      <w:r>
        <w:t xml:space="preserve">    </w:t>
      </w:r>
    </w:p>
    <w:p w:rsidR="0082406F" w:rsidRDefault="0082406F" w:rsidP="0082406F">
      <w:r>
        <w:t xml:space="preserve">    print('Final table size:')</w:t>
      </w:r>
    </w:p>
    <w:p w:rsidR="0082406F" w:rsidRDefault="0082406F" w:rsidP="0082406F">
      <w:r>
        <w:t xml:space="preserve">    while loadfactor(H)&gt;=1:</w:t>
      </w:r>
    </w:p>
    <w:p w:rsidR="0082406F" w:rsidRDefault="0082406F" w:rsidP="0082406F">
      <w:r>
        <w:t xml:space="preserve">        H=doubleSize(H)</w:t>
      </w:r>
    </w:p>
    <w:p w:rsidR="0082406F" w:rsidRDefault="0082406F" w:rsidP="0082406F">
      <w:r>
        <w:t xml:space="preserve">    print(len(H.item))</w:t>
      </w:r>
    </w:p>
    <w:p w:rsidR="0082406F" w:rsidRDefault="0082406F" w:rsidP="0082406F">
      <w:r>
        <w:t xml:space="preserve">    print()</w:t>
      </w:r>
    </w:p>
    <w:p w:rsidR="0082406F" w:rsidRDefault="0082406F" w:rsidP="0082406F">
      <w:r>
        <w:lastRenderedPageBreak/>
        <w:t xml:space="preserve">    </w:t>
      </w:r>
    </w:p>
    <w:p w:rsidR="0082406F" w:rsidRDefault="0082406F" w:rsidP="0082406F">
      <w:r>
        <w:t xml:space="preserve">    print('Load factor:')</w:t>
      </w:r>
    </w:p>
    <w:p w:rsidR="0082406F" w:rsidRDefault="0082406F" w:rsidP="0082406F">
      <w:r>
        <w:t xml:space="preserve">    print(loadfactor(H))</w:t>
      </w:r>
    </w:p>
    <w:p w:rsidR="0082406F" w:rsidRDefault="0082406F" w:rsidP="0082406F">
      <w:r>
        <w:t xml:space="preserve">    print()</w:t>
      </w:r>
    </w:p>
    <w:p w:rsidR="0082406F" w:rsidRDefault="0082406F" w:rsidP="0082406F">
      <w:r>
        <w:t xml:space="preserve">    </w:t>
      </w:r>
    </w:p>
    <w:p w:rsidR="0082406F" w:rsidRDefault="0082406F" w:rsidP="0082406F">
      <w:r>
        <w:t xml:space="preserve">    </w:t>
      </w:r>
    </w:p>
    <w:p w:rsidR="0082406F" w:rsidRDefault="0082406F" w:rsidP="0082406F">
      <w:r>
        <w:t xml:space="preserve">    </w:t>
      </w:r>
    </w:p>
    <w:p w:rsidR="0082406F" w:rsidRDefault="0082406F" w:rsidP="0082406F">
      <w:r>
        <w:t xml:space="preserve">    print('percentage of empty lists:',percentageOfEmptyLists(H))</w:t>
      </w:r>
    </w:p>
    <w:p w:rsidR="0082406F" w:rsidRDefault="0082406F" w:rsidP="0082406F">
      <w:r>
        <w:t xml:space="preserve">    </w:t>
      </w:r>
    </w:p>
    <w:p w:rsidR="0082406F" w:rsidRDefault="0082406F" w:rsidP="0082406F">
      <w:r>
        <w:t xml:space="preserve">    </w:t>
      </w:r>
      <w:r w:rsidRPr="0082406F">
        <w:t>I certify that this project is entirely my own work. I wrote, debugged, and tested the code being presented, performed the experiments, and wrote the report. I</w:t>
      </w:r>
      <w:bookmarkStart w:id="0" w:name="_GoBack"/>
      <w:bookmarkEnd w:id="0"/>
      <w:r w:rsidRPr="0082406F">
        <w:t xml:space="preserve"> also certify that I did not share my code or report or provided inappropriate assistance to any student in the class.”</w:t>
      </w:r>
    </w:p>
    <w:p w:rsidR="0082406F" w:rsidRPr="0082406F" w:rsidRDefault="0082406F" w:rsidP="0082406F">
      <w:r>
        <w:tab/>
      </w:r>
      <w:r>
        <w:tab/>
      </w:r>
      <w:r>
        <w:tab/>
      </w:r>
      <w:r>
        <w:tab/>
      </w:r>
      <w:r>
        <w:tab/>
      </w:r>
      <w:r>
        <w:tab/>
        <w:t>-Nicole Favela</w:t>
      </w:r>
    </w:p>
    <w:p w:rsidR="0095683C" w:rsidRDefault="0095683C" w:rsidP="0082406F"/>
    <w:sectPr w:rsidR="0095683C">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B8A" w:rsidRDefault="004B4B8A">
      <w:pPr>
        <w:spacing w:line="240" w:lineRule="auto"/>
      </w:pPr>
      <w:r>
        <w:separator/>
      </w:r>
    </w:p>
  </w:endnote>
  <w:endnote w:type="continuationSeparator" w:id="0">
    <w:p w:rsidR="004B4B8A" w:rsidRDefault="004B4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B8A" w:rsidRDefault="004B4B8A">
      <w:pPr>
        <w:spacing w:line="240" w:lineRule="auto"/>
      </w:pPr>
      <w:r>
        <w:separator/>
      </w:r>
    </w:p>
  </w:footnote>
  <w:footnote w:type="continuationSeparator" w:id="0">
    <w:p w:rsidR="004B4B8A" w:rsidRDefault="004B4B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2E1" w:rsidRDefault="004B4B8A">
    <w:pPr>
      <w:pStyle w:val="Header"/>
    </w:pPr>
    <w:sdt>
      <w:sdtPr>
        <w:rPr>
          <w:rStyle w:val="Strong"/>
        </w:rPr>
        <w:alias w:val="Running head"/>
        <w:tag w:val=""/>
        <w:id w:val="1072628492"/>
        <w:placeholder>
          <w:docPart w:val="7FBA36F878DE6648BF277EDB590E7B0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2E1" w:rsidRDefault="004B4B8A">
    <w:pPr>
      <w:pStyle w:val="Header"/>
      <w:rPr>
        <w:rStyle w:val="Strong"/>
      </w:rPr>
    </w:pPr>
    <w:r>
      <w:t>R</w:t>
    </w:r>
    <w:r w:rsidR="00AB4DBF">
      <w:t>unning head: LAB 5 REPORT</w:t>
    </w:r>
    <w:r w:rsidR="00AB4DBF">
      <w:rPr>
        <w:rStyle w:val="Strong"/>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70"/>
    <w:rsid w:val="000172E1"/>
    <w:rsid w:val="00061CCB"/>
    <w:rsid w:val="00093CAE"/>
    <w:rsid w:val="00095617"/>
    <w:rsid w:val="00097957"/>
    <w:rsid w:val="00151898"/>
    <w:rsid w:val="00193664"/>
    <w:rsid w:val="001B2EEA"/>
    <w:rsid w:val="001F1E38"/>
    <w:rsid w:val="002654B7"/>
    <w:rsid w:val="00292723"/>
    <w:rsid w:val="002A744A"/>
    <w:rsid w:val="002E4B8A"/>
    <w:rsid w:val="002E5924"/>
    <w:rsid w:val="003E0818"/>
    <w:rsid w:val="004417C2"/>
    <w:rsid w:val="0046138E"/>
    <w:rsid w:val="004B4B8A"/>
    <w:rsid w:val="005020B8"/>
    <w:rsid w:val="00506E0D"/>
    <w:rsid w:val="005A3607"/>
    <w:rsid w:val="006B1DB6"/>
    <w:rsid w:val="006D6017"/>
    <w:rsid w:val="006F4973"/>
    <w:rsid w:val="007044E2"/>
    <w:rsid w:val="007C4822"/>
    <w:rsid w:val="007D6F7F"/>
    <w:rsid w:val="0082406F"/>
    <w:rsid w:val="0084607F"/>
    <w:rsid w:val="0084670E"/>
    <w:rsid w:val="00853653"/>
    <w:rsid w:val="0085760D"/>
    <w:rsid w:val="00894AC0"/>
    <w:rsid w:val="008F6AE7"/>
    <w:rsid w:val="00940FE7"/>
    <w:rsid w:val="0095683C"/>
    <w:rsid w:val="00A10231"/>
    <w:rsid w:val="00AB4DBF"/>
    <w:rsid w:val="00AC36F7"/>
    <w:rsid w:val="00B129F7"/>
    <w:rsid w:val="00B24A63"/>
    <w:rsid w:val="00B71EDA"/>
    <w:rsid w:val="00C27401"/>
    <w:rsid w:val="00C71FDB"/>
    <w:rsid w:val="00C869E9"/>
    <w:rsid w:val="00D81EA9"/>
    <w:rsid w:val="00DB49E2"/>
    <w:rsid w:val="00E56B70"/>
    <w:rsid w:val="00E727BC"/>
    <w:rsid w:val="00F5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2B0F"/>
  <w15:chartTrackingRefBased/>
  <w15:docId w15:val="{F9A1A64D-8EBA-0A4C-B0E4-50A444B3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811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32139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461478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153637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efavela/Library/Containers/com.microsoft.Word/Data/Library/Application%20Support/Microsoft/Office/16.0/DTS/en-US%7b0F7D735E-5773-C346-AB4D-8C6E5D707291%7d/%7bEB600C79-9609-544C-A642-EA241404514A%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3C27768428F947B878BAC718D8C049"/>
        <w:category>
          <w:name w:val="General"/>
          <w:gallery w:val="placeholder"/>
        </w:category>
        <w:types>
          <w:type w:val="bbPlcHdr"/>
        </w:types>
        <w:behaviors>
          <w:behavior w:val="content"/>
        </w:behaviors>
        <w:guid w:val="{07C33D2B-7426-484A-8921-80E35E91523C}"/>
      </w:docPartPr>
      <w:docPartBody>
        <w:p w:rsidR="00000000" w:rsidRDefault="00973DC4">
          <w:pPr>
            <w:pStyle w:val="363C27768428F947B878BAC718D8C049"/>
          </w:pPr>
          <w:r>
            <w:t>[Title Here, up to 12 Words, on One to Two Lines]</w:t>
          </w:r>
        </w:p>
      </w:docPartBody>
    </w:docPart>
    <w:docPart>
      <w:docPartPr>
        <w:name w:val="7FBA36F878DE6648BF277EDB590E7B02"/>
        <w:category>
          <w:name w:val="General"/>
          <w:gallery w:val="placeholder"/>
        </w:category>
        <w:types>
          <w:type w:val="bbPlcHdr"/>
        </w:types>
        <w:behaviors>
          <w:behavior w:val="content"/>
        </w:behaviors>
        <w:guid w:val="{7A4F5B2F-6AA9-AB48-ADB4-55A8F817B5CD}"/>
      </w:docPartPr>
      <w:docPartBody>
        <w:p w:rsidR="00000000" w:rsidRDefault="00973DC4">
          <w:pPr>
            <w:pStyle w:val="7FBA36F878DE6648BF277EDB590E7B02"/>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C4"/>
    <w:rsid w:val="0097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C27768428F947B878BAC718D8C049">
    <w:name w:val="363C27768428F947B878BAC718D8C049"/>
  </w:style>
  <w:style w:type="paragraph" w:customStyle="1" w:styleId="048757C9FD4357479496C335032FFC1E">
    <w:name w:val="048757C9FD4357479496C335032FFC1E"/>
  </w:style>
  <w:style w:type="paragraph" w:customStyle="1" w:styleId="88B4AF6E920E0A4B8B2CB7519F910E41">
    <w:name w:val="88B4AF6E920E0A4B8B2CB7519F910E41"/>
  </w:style>
  <w:style w:type="paragraph" w:customStyle="1" w:styleId="D9A895EEA22D354F8467E959AE1ABC0A">
    <w:name w:val="D9A895EEA22D354F8467E959AE1ABC0A"/>
  </w:style>
  <w:style w:type="character" w:styleId="Emphasis">
    <w:name w:val="Emphasis"/>
    <w:basedOn w:val="DefaultParagraphFont"/>
    <w:uiPriority w:val="20"/>
    <w:unhideWhenUsed/>
    <w:qFormat/>
    <w:rPr>
      <w:i/>
      <w:iCs/>
    </w:rPr>
  </w:style>
  <w:style w:type="paragraph" w:customStyle="1" w:styleId="1E1A8E95300EAE41B4393B7E1A6B7FB3">
    <w:name w:val="1E1A8E95300EAE41B4393B7E1A6B7FB3"/>
  </w:style>
  <w:style w:type="paragraph" w:customStyle="1" w:styleId="A4547DB1AA5C7445B995DBCB743D04C4">
    <w:name w:val="A4547DB1AA5C7445B995DBCB743D04C4"/>
  </w:style>
  <w:style w:type="paragraph" w:customStyle="1" w:styleId="6234BCF22DBFDC49A60441F467D58C3A">
    <w:name w:val="6234BCF22DBFDC49A60441F467D58C3A"/>
  </w:style>
  <w:style w:type="paragraph" w:customStyle="1" w:styleId="A9FC4EF390E45C4A8E62390766899B2B">
    <w:name w:val="A9FC4EF390E45C4A8E62390766899B2B"/>
  </w:style>
  <w:style w:type="paragraph" w:customStyle="1" w:styleId="F3B3254E159A0149A65E7D0A1EED7D1D">
    <w:name w:val="F3B3254E159A0149A65E7D0A1EED7D1D"/>
  </w:style>
  <w:style w:type="paragraph" w:customStyle="1" w:styleId="DC949B52DAE4F94DAC27AACD98D86C3E">
    <w:name w:val="DC949B52DAE4F94DAC27AACD98D86C3E"/>
  </w:style>
  <w:style w:type="paragraph" w:customStyle="1" w:styleId="0BB822EF80A8014194278B47C339FF91">
    <w:name w:val="0BB822EF80A8014194278B47C339FF91"/>
  </w:style>
  <w:style w:type="paragraph" w:customStyle="1" w:styleId="AD05C2B5B2188F4E8E9B8A0B7D3ECF85">
    <w:name w:val="AD05C2B5B2188F4E8E9B8A0B7D3ECF8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97F94ECF52057845A6EE459608F3A2BA">
    <w:name w:val="97F94ECF52057845A6EE459608F3A2BA"/>
  </w:style>
  <w:style w:type="paragraph" w:customStyle="1" w:styleId="62C7175016E4924DAFEDA9C7AFECE826">
    <w:name w:val="62C7175016E4924DAFEDA9C7AFECE82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3F205D231C0FB4C9A3AE95D63EE1469">
    <w:name w:val="93F205D231C0FB4C9A3AE95D63EE1469"/>
  </w:style>
  <w:style w:type="paragraph" w:customStyle="1" w:styleId="7FDE258038FB4747AB37CDFC9694CB52">
    <w:name w:val="7FDE258038FB4747AB37CDFC9694CB52"/>
  </w:style>
  <w:style w:type="paragraph" w:customStyle="1" w:styleId="AD289F7A664CB943A3FB09E6CF3B4671">
    <w:name w:val="AD289F7A664CB943A3FB09E6CF3B467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0A3649D31D870149B17981A7669EA4AD">
    <w:name w:val="0A3649D31D870149B17981A7669EA4AD"/>
  </w:style>
  <w:style w:type="paragraph" w:customStyle="1" w:styleId="FDB04DEF25FC4B4FA80143A1E5B101ED">
    <w:name w:val="FDB04DEF25FC4B4FA80143A1E5B101ED"/>
  </w:style>
  <w:style w:type="paragraph" w:customStyle="1" w:styleId="5388558D4F748445A03949F41CC5F99B">
    <w:name w:val="5388558D4F748445A03949F41CC5F99B"/>
  </w:style>
  <w:style w:type="paragraph" w:styleId="Bibliography">
    <w:name w:val="Bibliography"/>
    <w:basedOn w:val="Normal"/>
    <w:next w:val="Normal"/>
    <w:uiPriority w:val="37"/>
    <w:semiHidden/>
    <w:unhideWhenUsed/>
  </w:style>
  <w:style w:type="paragraph" w:customStyle="1" w:styleId="7E5D91C03FDA38479E9FA052A53782E0">
    <w:name w:val="7E5D91C03FDA38479E9FA052A53782E0"/>
  </w:style>
  <w:style w:type="paragraph" w:customStyle="1" w:styleId="14B5FDC4C059454C8CF2E6813EA1997A">
    <w:name w:val="14B5FDC4C059454C8CF2E6813EA1997A"/>
  </w:style>
  <w:style w:type="paragraph" w:customStyle="1" w:styleId="8A85E70D09B702469F9D9A608FAF7FE4">
    <w:name w:val="8A85E70D09B702469F9D9A608FAF7FE4"/>
  </w:style>
  <w:style w:type="paragraph" w:customStyle="1" w:styleId="7FBA36F878DE6648BF277EDB590E7B02">
    <w:name w:val="7FBA36F878DE6648BF277EDB590E7B02"/>
  </w:style>
  <w:style w:type="paragraph" w:customStyle="1" w:styleId="1A3F58976D5EA94CB608B400F63CDAF8">
    <w:name w:val="1A3F58976D5EA94CB608B400F63CD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C82368B-F586-EF4C-9AB0-7F3857CB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153</TotalTime>
  <Pages>19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Report</dc:title>
  <dc:subject/>
  <dc:creator>Microsoft Office User</dc:creator>
  <cp:keywords/>
  <dc:description/>
  <cp:lastModifiedBy>Favela, Nicole E</cp:lastModifiedBy>
  <cp:revision>29</cp:revision>
  <dcterms:created xsi:type="dcterms:W3CDTF">2019-04-03T18:07:00Z</dcterms:created>
  <dcterms:modified xsi:type="dcterms:W3CDTF">2019-04-04T00:19:00Z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